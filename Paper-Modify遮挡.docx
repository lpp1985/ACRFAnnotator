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B9EA95" w14:textId="77777777" w:rsidR="0030406D" w:rsidRDefault="001A0D72" w:rsidP="00D053C8">
      <w:pPr>
        <w:pStyle w:val="PaperNumber"/>
        <w:keepNext/>
      </w:pPr>
      <w:r>
        <w:t xml:space="preserve">PharmaSUG </w:t>
      </w:r>
      <w:r w:rsidR="009500F3">
        <w:t>202</w:t>
      </w:r>
      <w:r w:rsidR="00556E09">
        <w:t>3</w:t>
      </w:r>
      <w:r w:rsidR="00525530">
        <w:t xml:space="preserve"> - </w:t>
      </w:r>
      <w:r w:rsidR="0030406D" w:rsidRPr="0030406D">
        <w:t xml:space="preserve">Paper </w:t>
      </w:r>
      <w:r w:rsidR="00374FA2">
        <w:rPr>
          <w:rFonts w:hint="eastAsia"/>
          <w:lang w:eastAsia="zh-CN"/>
        </w:rPr>
        <w:t>AP</w:t>
      </w:r>
      <w:r w:rsidR="00374FA2">
        <w:t>-117</w:t>
      </w:r>
    </w:p>
    <w:p w14:paraId="4769197D" w14:textId="77777777"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14:paraId="2603B591" w14:textId="77777777" w:rsidR="001A0D72" w:rsidRDefault="007F3161" w:rsidP="001A0D72">
      <w:pPr>
        <w:pStyle w:val="StylePaperAuthorArial"/>
        <w:spacing w:before="0" w:after="0"/>
      </w:pPr>
      <w:r>
        <w:t>Pengpeng Li</w:t>
      </w:r>
      <w:r w:rsidR="0030406D" w:rsidRPr="00B47219">
        <w:t xml:space="preserve">, </w:t>
      </w:r>
      <w:r w:rsidR="001C2645">
        <w:t>BioE</w:t>
      </w:r>
      <w:r>
        <w:t>vo</w:t>
      </w:r>
      <w:r w:rsidR="001C2645">
        <w:rPr>
          <w:rFonts w:hint="eastAsia"/>
          <w:lang w:eastAsia="zh-CN"/>
        </w:rPr>
        <w:t>v</w:t>
      </w:r>
      <w:r w:rsidR="0030406D" w:rsidRPr="00B47219">
        <w:t xml:space="preserve"> Co</w:t>
      </w:r>
      <w:r w:rsidR="007048E1">
        <w:t>mpany</w:t>
      </w:r>
      <w:r w:rsidR="001A0D72">
        <w:t>;</w:t>
      </w:r>
      <w:r w:rsidR="00B16F23" w:rsidRPr="00B47219">
        <w:t xml:space="preserve"> </w:t>
      </w:r>
    </w:p>
    <w:p w14:paraId="77593764" w14:textId="77777777" w:rsidR="0030406D" w:rsidRPr="00BF3FAC" w:rsidRDefault="0030406D" w:rsidP="00BF3FAC">
      <w:pPr>
        <w:pStyle w:val="1"/>
      </w:pPr>
      <w:bookmarkStart w:id="1" w:name="_Toc272756037"/>
      <w:r w:rsidRPr="00BF3FAC">
        <w:t>A</w:t>
      </w:r>
      <w:r w:rsidR="00A03F21" w:rsidRPr="00BF3FAC">
        <w:t xml:space="preserve">bstract </w:t>
      </w:r>
      <w:bookmarkEnd w:id="1"/>
    </w:p>
    <w:p w14:paraId="34AEEE9D" w14:textId="77777777" w:rsidR="00003487" w:rsidRPr="000B5A5A" w:rsidRDefault="00AE2109" w:rsidP="000B5A5A">
      <w:pPr>
        <w:pStyle w:val="PaperBody"/>
      </w:pPr>
      <w:bookmarkStart w:id="2" w:name="_Toc272756038"/>
      <w:r w:rsidRPr="000B5A5A">
        <w:t>Of utmost importance to both sponsor and CRO companies is ensuring high quality and efficiency when generating SDTM aCRFs. This is because SDTM aCRF is a crucial element in the SDTM submission package, and many pharmaceutical MNCs have established their own company-level SDTM aCRF standards in addition to CDISC guidelines. To guarantee success in the highly competitive pharmaceutical industry, it is essential to carefully follow both CDISC and company-level SDTM standards when generating SDTM aCRFs.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structure to automated generated annotated aCRF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83245E">
        <w:rPr>
          <w:lang w:eastAsia="zh-CN"/>
        </w:rPr>
        <w:t>dump</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8E7FD5">
        <w:rPr>
          <w:lang w:eastAsia="zh-CN"/>
        </w:rPr>
        <w:t>to</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CC1253">
        <w:rPr>
          <w:rFonts w:hint="eastAsia"/>
          <w:lang w:eastAsia="zh-CN"/>
        </w:rPr>
        <w:t>,</w:t>
      </w:r>
      <w:r w:rsidR="00CC1253">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program</w:t>
      </w:r>
      <w:r w:rsidR="00152BA1">
        <w:rPr>
          <w:lang w:eastAsia="zh-CN"/>
        </w:rPr>
        <w:t>s</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w:t>
      </w:r>
      <w:r w:rsidR="005D2B0A">
        <w:t>or</w:t>
      </w:r>
      <w:r w:rsidR="009155C8">
        <w:t xml:space="preserve"> </w:t>
      </w:r>
      <w:r w:rsidR="002A2E09">
        <w:t xml:space="preserve">absolute </w:t>
      </w:r>
      <w:r w:rsidR="009155C8">
        <w:t>coordinate</w:t>
      </w:r>
      <w:r w:rsidR="00DE2035">
        <w:t xml:space="preserve"> of textual element</w:t>
      </w:r>
      <w:r w:rsidR="008A5620">
        <w:t>s</w:t>
      </w:r>
      <w:r w:rsidR="00B31BF8" w:rsidRPr="000B5A5A">
        <w:t xml:space="preserve"> </w:t>
      </w:r>
      <w:r w:rsidR="009F21E4">
        <w:t>,</w:t>
      </w:r>
      <w:r w:rsidRPr="000B5A5A">
        <w:t>additionally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w:t>
      </w:r>
      <w:r w:rsidR="001B2EDC">
        <w:rPr>
          <w:rFonts w:ascii="Helvetica" w:hAnsi="Helvetica" w:cs="Helvetica"/>
          <w:color w:val="24292F"/>
          <w:sz w:val="21"/>
          <w:szCs w:val="21"/>
        </w:rPr>
        <w:t>for comment</w:t>
      </w:r>
      <w:bookmarkStart w:id="3" w:name="_GoBack"/>
      <w:bookmarkEnd w:id="3"/>
      <w:r w:rsidR="00D006F2">
        <w:rPr>
          <w:rFonts w:ascii="Helvetica" w:hAnsi="Helvetica" w:cs="Helvetica"/>
          <w:color w:val="24292F"/>
          <w:sz w:val="21"/>
          <w:szCs w:val="21"/>
        </w:rPr>
        <w:t>s</w:t>
      </w:r>
      <w:r w:rsidR="00F25A17">
        <w:rPr>
          <w:rFonts w:ascii="Helvetica" w:hAnsi="Helvetica" w:cs="Helvetica"/>
          <w:color w:val="24292F"/>
          <w:sz w:val="21"/>
          <w:szCs w:val="21"/>
        </w:rPr>
        <w:t xml:space="preserve"> migrat</w:t>
      </w:r>
      <w:r w:rsidR="0022579A">
        <w:rPr>
          <w:rFonts w:ascii="Helvetica" w:hAnsi="Helvetica" w:cs="Helvetica"/>
          <w:color w:val="24292F"/>
          <w:sz w:val="21"/>
          <w:szCs w:val="21"/>
        </w:rPr>
        <w:t>ion</w:t>
      </w:r>
      <w:r w:rsidRPr="000B5A5A">
        <w:t>, making it convenient for multiple collaborators to modularly handle lengthy documents.</w:t>
      </w:r>
    </w:p>
    <w:p w14:paraId="3604DD78" w14:textId="77777777" w:rsidR="0030406D" w:rsidRPr="009C1EE5" w:rsidRDefault="0030406D" w:rsidP="00003487">
      <w:pPr>
        <w:pStyle w:val="1"/>
      </w:pPr>
      <w:r w:rsidRPr="009C1EE5">
        <w:t>I</w:t>
      </w:r>
      <w:r w:rsidR="00A03F21" w:rsidRPr="009C1EE5">
        <w:t>ntroduction</w:t>
      </w:r>
      <w:bookmarkEnd w:id="2"/>
    </w:p>
    <w:p w14:paraId="73B115AA" w14:textId="77777777"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14:paraId="6B990920" w14:textId="77777777"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structure </w:t>
      </w:r>
      <w:r w:rsidR="00C664C3">
        <w:t xml:space="preserve"> and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14:paraId="68FFFFE4" w14:textId="77777777"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14:paraId="4008C3FE" w14:textId="77777777"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14:paraId="2B53ABE9" w14:textId="77777777"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Github.</w:t>
      </w:r>
    </w:p>
    <w:p w14:paraId="43F6CBCE" w14:textId="77777777"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14:paraId="6DF58695" w14:textId="77777777"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14:paraId="7F38FFC8" w14:textId="77777777" w:rsidR="00B22A98" w:rsidRPr="00B22A98" w:rsidRDefault="00B22A98" w:rsidP="00796DED">
      <w:pPr>
        <w:pStyle w:val="a0"/>
        <w:numPr>
          <w:ilvl w:val="0"/>
          <w:numId w:val="27"/>
        </w:numPr>
      </w:pPr>
      <w:r w:rsidRPr="00B22A98">
        <w:t>The annotation records are stored in the JSON format file and can be easily dumped into databases such as MongoDB, Redis, and jsonDB, enabling remote management and remote work needs at any time. Furthermore, database management can also bring benefits to task management.</w:t>
      </w:r>
    </w:p>
    <w:p w14:paraId="48B98D06" w14:textId="77777777"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14:paraId="1163F247" w14:textId="77777777" w:rsidR="0030406D" w:rsidRDefault="00FE0D0B" w:rsidP="00BF3FAC">
      <w:pPr>
        <w:pStyle w:val="1"/>
      </w:pPr>
      <w:r w:rsidRPr="00FE0D0B">
        <w:t>WROKFLOW AND PROCESS</w:t>
      </w:r>
    </w:p>
    <w:p w14:paraId="42525221" w14:textId="77777777" w:rsidR="008D5677" w:rsidRDefault="008D5677" w:rsidP="00A85350">
      <w:pPr>
        <w:pStyle w:val="2"/>
      </w:pPr>
      <w:r w:rsidRPr="008D5677">
        <w:t>Data Structure for storing data</w:t>
      </w:r>
    </w:p>
    <w:p w14:paraId="6B2588A3" w14:textId="77777777"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r w:rsidRPr="007F61F9">
        <w:rPr>
          <w:b/>
        </w:rPr>
        <w:t>MultiRegexDict</w:t>
      </w:r>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r w:rsidRPr="00893B03">
        <w:rPr>
          <w:b/>
          <w:bCs/>
        </w:rPr>
        <w:t>MultiRegexDict</w:t>
      </w:r>
      <w:r w:rsidRPr="00F90C55">
        <w:t xml:space="preserve"> class supports automatic self-expandable and   regular expression fuzzy matching.</w:t>
      </w:r>
    </w:p>
    <w:p w14:paraId="19F7CE74" w14:textId="77777777" w:rsidR="00212C12" w:rsidRDefault="00212C12" w:rsidP="00212C12">
      <w:pPr>
        <w:pStyle w:val="PaperBody"/>
        <w:keepNext/>
        <w:jc w:val="center"/>
      </w:pPr>
      <w:r w:rsidRPr="00212C12">
        <w:rPr>
          <w:noProof/>
          <w:lang w:eastAsia="zh-CN"/>
        </w:rPr>
        <w:lastRenderedPageBreak/>
        <w:drawing>
          <wp:inline distT="0" distB="0" distL="0" distR="0" wp14:anchorId="6AD525B2" wp14:editId="0E14031F">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14:paraId="52B7E7B8" w14:textId="77777777" w:rsidR="00212C12" w:rsidRDefault="00212C12" w:rsidP="00212C12">
      <w:pPr>
        <w:pStyle w:val="ae"/>
        <w:jc w:val="center"/>
      </w:pPr>
      <w:r>
        <w:t xml:space="preserve">Figure </w:t>
      </w:r>
      <w:fldSimple w:instr=" SEQ Figure \* ARABIC ">
        <w:r w:rsidR="009423C0">
          <w:rPr>
            <w:noProof/>
          </w:rPr>
          <w:t>1</w:t>
        </w:r>
      </w:fldSimple>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14:paraId="744164CB" w14:textId="77777777" w:rsidR="0084141F" w:rsidRDefault="00B97857" w:rsidP="005211E3">
      <w:pPr>
        <w:pStyle w:val="PaperBody"/>
        <w:jc w:val="center"/>
      </w:pPr>
      <w:r w:rsidRPr="005211E3">
        <w:rPr>
          <w:noProof/>
          <w:lang w:eastAsia="zh-CN"/>
        </w:rPr>
        <w:lastRenderedPageBreak/>
        <w:drawing>
          <wp:inline distT="0" distB="0" distL="0" distR="0" wp14:anchorId="30C86DA4" wp14:editId="1422FAF5">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14:paraId="0BC4AF9E" w14:textId="77777777" w:rsidR="0084141F" w:rsidRDefault="0084141F" w:rsidP="0084141F">
      <w:pPr>
        <w:pStyle w:val="ae"/>
        <w:jc w:val="center"/>
      </w:pPr>
      <w:r>
        <w:t xml:space="preserve">Figure </w:t>
      </w:r>
      <w:fldSimple w:instr=" SEQ Figure \* ARABIC ">
        <w:r w:rsidR="009423C0">
          <w:rPr>
            <w:noProof/>
          </w:rPr>
          <w:t>2</w:t>
        </w:r>
      </w:fldSimple>
      <w:r>
        <w:t>.</w:t>
      </w:r>
      <w:r w:rsidRPr="0084141F">
        <w:t xml:space="preserve"> </w:t>
      </w:r>
      <w:r>
        <w:t>Testing code for data structure to store PDF parsing result</w:t>
      </w:r>
    </w:p>
    <w:p w14:paraId="1391FB38" w14:textId="77777777" w:rsidR="00B97857" w:rsidRDefault="00B97857" w:rsidP="00CF4F7D">
      <w:pPr>
        <w:pStyle w:val="ae"/>
      </w:pPr>
    </w:p>
    <w:p w14:paraId="625F5D5F" w14:textId="77777777" w:rsidR="0030406D" w:rsidRPr="00BF3FAC" w:rsidRDefault="00D77DFA" w:rsidP="007867C3">
      <w:pPr>
        <w:pStyle w:val="2"/>
      </w:pPr>
      <w:bookmarkStart w:id="4" w:name="_Toc272756040"/>
      <w:r w:rsidRPr="00D77DFA">
        <w:t>workflow</w:t>
      </w:r>
      <w:bookmarkEnd w:id="4"/>
    </w:p>
    <w:p w14:paraId="7F8DF108" w14:textId="77777777" w:rsidR="001211CD" w:rsidRDefault="00993CCD" w:rsidP="00B52F9B">
      <w:pPr>
        <w:pStyle w:val="PaperBody"/>
        <w:rPr>
          <w:rFonts w:cs="Arial"/>
        </w:rPr>
      </w:pPr>
      <w:r w:rsidRPr="00993CCD">
        <w:rPr>
          <w:rFonts w:cs="Arial"/>
        </w:rPr>
        <w:t xml:space="preserve">Based on the </w:t>
      </w:r>
      <w:r w:rsidRPr="005A1258">
        <w:rPr>
          <w:rFonts w:cs="Arial"/>
          <w:b/>
        </w:rPr>
        <w:t>MultiRegexDict</w:t>
      </w:r>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steps , and a series of python scripts have written to fulfill the </w:t>
      </w:r>
      <w:r w:rsidR="00EE2D00" w:rsidRPr="00993CCD">
        <w:rPr>
          <w:rFonts w:cs="Arial"/>
        </w:rPr>
        <w:t>function.</w:t>
      </w:r>
      <w:r w:rsidR="00EE2D00">
        <w:rPr>
          <w:rFonts w:cs="Arial"/>
        </w:rPr>
        <w:t xml:space="preserve"> </w:t>
      </w:r>
    </w:p>
    <w:p w14:paraId="0364B2DA" w14:textId="77777777" w:rsidR="000C65C1" w:rsidRDefault="000C65C1" w:rsidP="000C65C1">
      <w:pPr>
        <w:pStyle w:val="a"/>
      </w:pPr>
      <w:r w:rsidRPr="000C65C1">
        <w:t xml:space="preserve">Parsing PDF file and map corresponding Heading to </w:t>
      </w:r>
      <w:r w:rsidRPr="006C4625">
        <w:rPr>
          <w:b/>
        </w:rPr>
        <w:t>MultiRegexDict</w:t>
      </w:r>
      <w:r w:rsidRPr="000C65C1">
        <w:t xml:space="preserve"> class and dump it into a </w:t>
      </w:r>
      <w:r w:rsidR="005627F7">
        <w:t>JSON</w:t>
      </w:r>
      <w:r w:rsidRPr="000C65C1">
        <w:t xml:space="preserve"> file.</w:t>
      </w:r>
    </w:p>
    <w:p w14:paraId="492DFAE2" w14:textId="77777777" w:rsidR="000C65C1" w:rsidRDefault="000C65C1" w:rsidP="000C65C1">
      <w:pPr>
        <w:pStyle w:val="a"/>
      </w:pPr>
      <w:r w:rsidRPr="000C65C1">
        <w:t xml:space="preserve">Edit the </w:t>
      </w:r>
      <w:r w:rsidR="003E1FA7">
        <w:t>JSON</w:t>
      </w:r>
      <w:r w:rsidR="003E1FA7" w:rsidRPr="000C65C1">
        <w:t xml:space="preserve"> </w:t>
      </w:r>
      <w:r w:rsidRPr="000C65C1">
        <w:t xml:space="preserve">file and add annotation </w:t>
      </w:r>
      <w:r w:rsidR="007E7453">
        <w:t>.</w:t>
      </w:r>
    </w:p>
    <w:p w14:paraId="03FE97F5" w14:textId="77777777"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14:paraId="59183C0A" w14:textId="77777777" w:rsidR="006D6614" w:rsidRDefault="006D6614" w:rsidP="006D6614">
      <w:pPr>
        <w:pStyle w:val="PaperBody"/>
        <w:keepNext/>
        <w:jc w:val="center"/>
      </w:pPr>
      <w:r>
        <w:rPr>
          <w:rFonts w:cs="Arial"/>
          <w:noProof/>
          <w:lang w:eastAsia="zh-CN"/>
        </w:rPr>
        <w:lastRenderedPageBreak/>
        <w:drawing>
          <wp:inline distT="0" distB="0" distL="0" distR="0" wp14:anchorId="1D023C55" wp14:editId="79D14C9C">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14:paraId="11C421A7" w14:textId="77777777" w:rsidR="000C65C1" w:rsidRDefault="006D6614" w:rsidP="006D6614">
      <w:pPr>
        <w:pStyle w:val="ae"/>
        <w:jc w:val="center"/>
        <w:rPr>
          <w:rFonts w:cs="Arial"/>
        </w:rPr>
      </w:pPr>
      <w:r>
        <w:t xml:space="preserve">Figure </w:t>
      </w:r>
      <w:fldSimple w:instr=" SEQ Figure \* ARABIC ">
        <w:r w:rsidR="009423C0">
          <w:rPr>
            <w:noProof/>
          </w:rPr>
          <w:t>3</w:t>
        </w:r>
      </w:fldSimple>
      <w:r>
        <w:rPr>
          <w:rFonts w:hint="eastAsia"/>
          <w:lang w:eastAsia="zh-CN"/>
        </w:rPr>
        <w:t>.</w:t>
      </w:r>
      <w:r w:rsidR="000069B4">
        <w:rPr>
          <w:lang w:eastAsia="zh-CN"/>
        </w:rPr>
        <w:t xml:space="preserve"> Brief workflow overview </w:t>
      </w:r>
    </w:p>
    <w:p w14:paraId="2C4BCB3A" w14:textId="77777777" w:rsidR="003A2D01" w:rsidRDefault="003A2D01" w:rsidP="00B52F9B">
      <w:pPr>
        <w:pStyle w:val="PaperBody"/>
        <w:rPr>
          <w:rFonts w:cs="Arial"/>
        </w:rPr>
      </w:pPr>
    </w:p>
    <w:p w14:paraId="72C03573" w14:textId="77777777" w:rsidR="005B0BAB" w:rsidRPr="005B0BAB" w:rsidRDefault="005B0BAB" w:rsidP="005B0BAB">
      <w:pPr>
        <w:pStyle w:val="PaperBody"/>
        <w:rPr>
          <w:rFonts w:cs="Arial"/>
        </w:rPr>
      </w:pPr>
    </w:p>
    <w:p w14:paraId="52CF849F" w14:textId="77777777" w:rsidR="005B0BAB" w:rsidRPr="005B0BAB" w:rsidRDefault="005B0BAB" w:rsidP="005B0BAB">
      <w:pPr>
        <w:pStyle w:val="PaperBody"/>
        <w:rPr>
          <w:rFonts w:cs="Arial"/>
        </w:rPr>
      </w:pPr>
    </w:p>
    <w:p w14:paraId="7E1FADBC" w14:textId="77777777" w:rsidR="003A2D01" w:rsidRDefault="005B0BAB" w:rsidP="005B0BAB">
      <w:pPr>
        <w:pStyle w:val="3"/>
      </w:pPr>
      <w:r w:rsidRPr="005B0BAB">
        <w:t>Parse an Extract Content Structure into JSON</w:t>
      </w:r>
    </w:p>
    <w:p w14:paraId="20590DAB" w14:textId="77777777"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aCRF. This includes the text content, placement, fonts, as well as text coordinates. You can provide the program with a pre-established regular expression or a predefined config file in order to facilitate the identification and differentiation between the text categories such as titles, form names, or general content. By relying on the established rules, the software is able to capture the relevant data and then collate it using a python </w:t>
      </w:r>
      <w:r w:rsidRPr="00B71883">
        <w:rPr>
          <w:rStyle w:val="md-plain"/>
          <w:b/>
          <w:bCs/>
        </w:rPr>
        <w:t>MultiRegexDict</w:t>
      </w:r>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14:paraId="136E2314" w14:textId="77777777" w:rsidR="00F42151" w:rsidRDefault="00036373" w:rsidP="0099353C">
      <w:pPr>
        <w:pStyle w:val="PaperBody"/>
        <w:jc w:val="center"/>
      </w:pPr>
      <w:r w:rsidRPr="00036373">
        <w:rPr>
          <w:noProof/>
          <w:lang w:eastAsia="zh-CN"/>
        </w:rPr>
        <w:lastRenderedPageBreak/>
        <w:drawing>
          <wp:inline distT="0" distB="0" distL="0" distR="0" wp14:anchorId="6D7504AA" wp14:editId="3D40E1AC">
            <wp:extent cx="5943600" cy="3383915"/>
            <wp:effectExtent l="0" t="0" r="0" b="6985"/>
            <wp:docPr id="16" name="图片 15">
              <a:extLst xmlns:a="http://schemas.openxmlformats.org/drawingml/2006/main">
                <a:ext uri="{FF2B5EF4-FFF2-40B4-BE49-F238E27FC236}">
                  <a16:creationId xmlns:a16="http://schemas.microsoft.com/office/drawing/2014/main" id="{509D23C3-278F-4A08-6440-C5406A255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09D23C3-278F-4A08-6440-C5406A255A3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03447476" w14:textId="77777777" w:rsidR="00846DF1" w:rsidRPr="00B71883" w:rsidRDefault="00F42151" w:rsidP="00F42151">
      <w:pPr>
        <w:pStyle w:val="ae"/>
        <w:jc w:val="center"/>
      </w:pPr>
      <w:r>
        <w:t xml:space="preserve">Figure </w:t>
      </w:r>
      <w:fldSimple w:instr=" SEQ Figure \* ARABIC ">
        <w:r w:rsidR="009423C0">
          <w:rPr>
            <w:noProof/>
          </w:rPr>
          <w:t>4</w:t>
        </w:r>
      </w:fldSimple>
      <w:r>
        <w:t>.</w:t>
      </w:r>
      <w:r w:rsidR="003B7E76">
        <w:t xml:space="preserve"> </w:t>
      </w:r>
      <w:r w:rsidR="003B7E76">
        <w:rPr>
          <w:rFonts w:ascii="Montserrat" w:hAnsi="Montserrat"/>
          <w:color w:val="393939"/>
          <w:sz w:val="21"/>
          <w:szCs w:val="21"/>
          <w:shd w:val="clear" w:color="auto" w:fill="FFFFFF"/>
        </w:rPr>
        <w:t>PDF document parsing principle schematic diagram.</w:t>
      </w:r>
    </w:p>
    <w:p w14:paraId="74347D33" w14:textId="77777777"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14:paraId="1CB3FF6C" w14:textId="77777777"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r w:rsidR="00442047" w:rsidRPr="00FC5C50">
        <w:t xml:space="preserve">The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start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14:paraId="405AA063" w14:textId="77777777" w:rsidR="004E79C7" w:rsidRDefault="00036373" w:rsidP="005819DE">
      <w:pPr>
        <w:pStyle w:val="PaperBody"/>
        <w:jc w:val="center"/>
      </w:pPr>
      <w:r w:rsidRPr="00036373">
        <w:rPr>
          <w:noProof/>
          <w:lang w:eastAsia="zh-CN"/>
        </w:rPr>
        <w:drawing>
          <wp:inline distT="0" distB="0" distL="0" distR="0" wp14:anchorId="7D1E5D52" wp14:editId="10EF0AD4">
            <wp:extent cx="5943600" cy="3404870"/>
            <wp:effectExtent l="0" t="0" r="0" b="5080"/>
            <wp:docPr id="12" name="图片 11" descr="图形用户界面, 应用程序, 表格&#10;&#10;描述已自动生成">
              <a:extLst xmlns:a="http://schemas.openxmlformats.org/drawingml/2006/main">
                <a:ext uri="{FF2B5EF4-FFF2-40B4-BE49-F238E27FC236}">
                  <a16:creationId xmlns:a16="http://schemas.microsoft.com/office/drawing/2014/main" id="{3A5B4B76-0F69-8E89-853F-402A35FB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形用户界面, 应用程序, 表格&#10;&#10;描述已自动生成">
                      <a:extLst>
                        <a:ext uri="{FF2B5EF4-FFF2-40B4-BE49-F238E27FC236}">
                          <a16:creationId xmlns:a16="http://schemas.microsoft.com/office/drawing/2014/main" id="{3A5B4B76-0F69-8E89-853F-402A35FB5BC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6FC7BABF" w14:textId="77777777" w:rsidR="00E320EB" w:rsidRDefault="004E79C7" w:rsidP="00F32C96">
      <w:pPr>
        <w:pStyle w:val="ae"/>
        <w:rPr>
          <w:rFonts w:cs="Arial"/>
        </w:rPr>
      </w:pPr>
      <w:r>
        <w:lastRenderedPageBreak/>
        <w:t xml:space="preserve">Figure </w:t>
      </w:r>
      <w:fldSimple w:instr=" SEQ Figure \* ARABIC ">
        <w:r w:rsidR="009423C0">
          <w:rPr>
            <w:noProof/>
          </w:rPr>
          <w:t>5</w:t>
        </w:r>
      </w:fldSimple>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14:paraId="5C5427D9" w14:textId="77777777" w:rsidR="00E320EB" w:rsidRDefault="00B558F8" w:rsidP="00B558F8">
      <w:pPr>
        <w:pStyle w:val="3"/>
      </w:pPr>
      <w:r w:rsidRPr="00B558F8">
        <w:t>Output Annotated PDF</w:t>
      </w:r>
    </w:p>
    <w:p w14:paraId="2389906B" w14:textId="77777777"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Json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r w:rsidR="00B558F8" w:rsidRPr="005A04D3">
        <w:rPr>
          <w:rStyle w:val="md-plain"/>
          <w:b/>
          <w:bCs/>
        </w:rPr>
        <w:t>MultiRegexDict</w:t>
      </w:r>
      <w:r w:rsidR="00B558F8" w:rsidRPr="005A04D3">
        <w:rPr>
          <w:rStyle w:val="md-plain"/>
        </w:rPr>
        <w:t xml:space="preserve"> class encoded in python. We implement a simple algorithmic approach to the task of text annotation, whereby we juxtapose the output of the parsed key list against the </w:t>
      </w:r>
      <w:r w:rsidR="00B558F8" w:rsidRPr="005A04D3">
        <w:rPr>
          <w:rStyle w:val="md-plain"/>
          <w:b/>
          <w:bCs/>
        </w:rPr>
        <w:t>MultiRegexDict</w:t>
      </w:r>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14:paraId="6F761184" w14:textId="77777777" w:rsidR="00C24B4F" w:rsidRDefault="00C24B4F" w:rsidP="001619D6">
      <w:pPr>
        <w:pStyle w:val="PaperBody"/>
      </w:pPr>
      <w:r w:rsidRPr="001619D6">
        <w:rPr>
          <w:noProof/>
          <w:lang w:eastAsia="zh-CN"/>
        </w:rPr>
        <w:drawing>
          <wp:inline distT="0" distB="0" distL="0" distR="0" wp14:anchorId="3D7F1A31" wp14:editId="501CA5F6">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14:paraId="1F8ADB15" w14:textId="77777777" w:rsidR="00E320EB" w:rsidRDefault="00C24B4F" w:rsidP="00C24B4F">
      <w:pPr>
        <w:pStyle w:val="ae"/>
        <w:rPr>
          <w:rFonts w:cs="Arial"/>
        </w:rPr>
      </w:pPr>
      <w:r>
        <w:t xml:space="preserve">Figure </w:t>
      </w:r>
      <w:fldSimple w:instr=" SEQ Figure \* ARABIC ">
        <w:r w:rsidR="009423C0">
          <w:rPr>
            <w:noProof/>
          </w:rPr>
          <w:t>6</w:t>
        </w:r>
      </w:fldSimple>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14:paraId="2D037E49" w14:textId="77777777"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Program Excution</w:t>
      </w:r>
    </w:p>
    <w:p w14:paraId="7A107F32" w14:textId="77777777" w:rsidR="00E320EB" w:rsidRDefault="00015917" w:rsidP="00015917">
      <w:pPr>
        <w:pStyle w:val="PaperBody"/>
      </w:pPr>
      <w:r>
        <w:rPr>
          <w:shd w:val="clear" w:color="auto" w:fill="FFFFFF"/>
        </w:rPr>
        <w:t>All Python scripts are saved as .py files and have CLI</w:t>
      </w:r>
      <w:r>
        <w:rPr>
          <w:shd w:val="clear" w:color="auto" w:fill="FFFFFF"/>
        </w:rPr>
        <w:t>（</w:t>
      </w:r>
      <w:r>
        <w:rPr>
          <w:shd w:val="clear" w:color="auto" w:fill="FFFFFF"/>
        </w:rPr>
        <w:t>Command Line Interface</w:t>
      </w:r>
      <w:r>
        <w:rPr>
          <w:shd w:val="clear" w:color="auto" w:fill="FFFFFF"/>
        </w:rPr>
        <w:t>）</w:t>
      </w:r>
      <w:r>
        <w:rPr>
          <w:shd w:val="clear" w:color="auto" w:fill="FFFFFF"/>
        </w:rPr>
        <w:t>to run.</w:t>
      </w:r>
    </w:p>
    <w:p w14:paraId="65ECA8B5" w14:textId="77777777"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14:paraId="43111839" w14:textId="77777777"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14:paraId="01DB0ED7" w14:textId="77777777" w:rsidR="009717EA" w:rsidRDefault="009717EA" w:rsidP="009717EA">
      <w:pPr>
        <w:pStyle w:val="PaperSourceCode"/>
      </w:pPr>
      <w:r w:rsidRPr="009717EA">
        <w:t>pip install -r requirements.txt</w:t>
      </w:r>
      <w:r>
        <w:t>;</w:t>
      </w:r>
    </w:p>
    <w:p w14:paraId="4BD4F033" w14:textId="77777777"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14:paraId="430FA0CF" w14:textId="77777777" w:rsidR="007A5A9E" w:rsidRDefault="007A5A9E" w:rsidP="007A5A9E">
      <w:pPr>
        <w:pStyle w:val="PaperBody"/>
        <w:rPr>
          <w:lang w:eastAsia="zh-CN"/>
        </w:rPr>
      </w:pPr>
      <w:r>
        <w:rPr>
          <w:rFonts w:hint="eastAsia"/>
          <w:lang w:eastAsia="zh-CN"/>
        </w:rPr>
        <w:t>F</w:t>
      </w:r>
      <w:r>
        <w:rPr>
          <w:lang w:eastAsia="zh-CN"/>
        </w:rPr>
        <w:t>etch a blank CRF pdf file and just run commandline below to generate Blank.json</w:t>
      </w:r>
      <w:r w:rsidR="00E36021">
        <w:rPr>
          <w:lang w:eastAsia="zh-CN"/>
        </w:rPr>
        <w:t>:</w:t>
      </w:r>
    </w:p>
    <w:p w14:paraId="4998EC3B" w14:textId="77777777" w:rsidR="00E320EB" w:rsidRPr="00C624C6" w:rsidRDefault="00374902" w:rsidP="00BC7DAB">
      <w:pPr>
        <w:pStyle w:val="PaperSourceCode"/>
      </w:pPr>
      <w:r w:rsidRPr="00374902">
        <w:t xml:space="preserve">python3 GenerateJson.py  -p blank.pdf -o Blank.json  </w:t>
      </w:r>
      <w:r w:rsidR="001D7A59" w:rsidRPr="00BC7DAB">
        <w:t>;</w:t>
      </w:r>
      <w:r w:rsidRPr="00374902">
        <w:t xml:space="preserve"> </w:t>
      </w:r>
    </w:p>
    <w:p w14:paraId="0AAB74C5" w14:textId="77777777" w:rsidR="00E320EB" w:rsidRDefault="00E320EB">
      <w:pPr>
        <w:pStyle w:val="PaperBody"/>
        <w:rPr>
          <w:rFonts w:cs="Arial"/>
        </w:rPr>
      </w:pPr>
    </w:p>
    <w:p w14:paraId="6EAB5B2B" w14:textId="77777777" w:rsidR="00E320EB" w:rsidRPr="004C72CE" w:rsidRDefault="004C72CE" w:rsidP="004C72CE">
      <w:pPr>
        <w:pStyle w:val="PaperBody"/>
      </w:pPr>
      <w:r w:rsidRPr="004C72CE">
        <w:rPr>
          <w:rStyle w:val="md-plain"/>
        </w:rPr>
        <w:lastRenderedPageBreak/>
        <w:t xml:space="preserve">Then edit the Blank.json by </w:t>
      </w:r>
      <w:r w:rsidRPr="00666D54">
        <w:rPr>
          <w:rStyle w:val="md-plain"/>
          <w:b/>
          <w:bCs/>
        </w:rPr>
        <w:t>HbuilderX</w:t>
      </w:r>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14:paraId="3ED563E7" w14:textId="77777777"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14:paraId="1B666252" w14:textId="77777777" w:rsidR="00CA0F7F" w:rsidRPr="00CA0F7F" w:rsidRDefault="00CA0F7F" w:rsidP="00CA0F7F">
      <w:pPr>
        <w:pStyle w:val="PaperBody"/>
        <w:rPr>
          <w:lang w:eastAsia="zh-CN"/>
        </w:rPr>
      </w:pPr>
      <w:r>
        <w:rPr>
          <w:rFonts w:hint="eastAsia"/>
          <w:lang w:eastAsia="zh-CN"/>
        </w:rPr>
        <w:t>A</w:t>
      </w:r>
      <w:r>
        <w:rPr>
          <w:lang w:eastAsia="zh-CN"/>
        </w:rPr>
        <w:t>fter adding annotation to JSON file , simply run commandline below:</w:t>
      </w:r>
    </w:p>
    <w:p w14:paraId="41D6AF9E" w14:textId="77777777" w:rsidR="00E320EB" w:rsidRPr="0051640B" w:rsidRDefault="0051640B" w:rsidP="0051640B">
      <w:pPr>
        <w:pStyle w:val="PaperSourceCode"/>
      </w:pPr>
      <w:r w:rsidRPr="0051640B">
        <w:t>python3 AddComment.py  -p blank.pdf -j Annotation.json -o Annotated.pdf ;</w:t>
      </w:r>
    </w:p>
    <w:p w14:paraId="641C1358" w14:textId="77777777" w:rsidR="00521816" w:rsidRDefault="00521816" w:rsidP="00521816">
      <w:pPr>
        <w:pStyle w:val="PaperBody"/>
        <w:rPr>
          <w:shd w:val="clear" w:color="auto" w:fill="FFFFFF"/>
        </w:rPr>
      </w:pPr>
    </w:p>
    <w:p w14:paraId="241EF3BB" w14:textId="77777777" w:rsidR="00521816" w:rsidRDefault="00521816" w:rsidP="00521816">
      <w:pPr>
        <w:pStyle w:val="PaperBody"/>
        <w:rPr>
          <w:shd w:val="clear" w:color="auto" w:fill="FFFFFF"/>
        </w:rPr>
      </w:pPr>
    </w:p>
    <w:p w14:paraId="527921D4" w14:textId="77777777"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14:paraId="0C139424" w14:textId="77777777" w:rsidR="004E2568" w:rsidRDefault="004E2568" w:rsidP="004E2568">
      <w:pPr>
        <w:pStyle w:val="PaperBody"/>
        <w:keepNext/>
      </w:pPr>
      <w:r w:rsidRPr="004E2568">
        <w:rPr>
          <w:rFonts w:cs="Arial"/>
          <w:noProof/>
          <w:lang w:eastAsia="zh-CN"/>
        </w:rPr>
        <w:drawing>
          <wp:inline distT="0" distB="0" distL="0" distR="0" wp14:anchorId="7617B83D" wp14:editId="0703EF41">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19"/>
                    <a:stretch>
                      <a:fillRect/>
                    </a:stretch>
                  </pic:blipFill>
                  <pic:spPr>
                    <a:xfrm>
                      <a:off x="0" y="0"/>
                      <a:ext cx="5943600" cy="2762250"/>
                    </a:xfrm>
                    <a:prstGeom prst="rect">
                      <a:avLst/>
                    </a:prstGeom>
                  </pic:spPr>
                </pic:pic>
              </a:graphicData>
            </a:graphic>
          </wp:inline>
        </w:drawing>
      </w:r>
    </w:p>
    <w:p w14:paraId="6626DF8D" w14:textId="77777777" w:rsidR="00E320EB" w:rsidRDefault="004E2568" w:rsidP="00C2710A">
      <w:pPr>
        <w:pStyle w:val="ae"/>
        <w:jc w:val="center"/>
        <w:rPr>
          <w:rFonts w:cs="Arial"/>
        </w:rPr>
      </w:pPr>
      <w:r>
        <w:t xml:space="preserve">Figure </w:t>
      </w:r>
      <w:fldSimple w:instr=" SEQ Figure \* ARABIC ">
        <w:r w:rsidR="009423C0">
          <w:rPr>
            <w:noProof/>
          </w:rPr>
          <w:t>7</w:t>
        </w:r>
      </w:fldSimple>
      <w:r>
        <w:t>. A GUI to run the worflow</w:t>
      </w:r>
    </w:p>
    <w:p w14:paraId="7C5B0015" w14:textId="77777777" w:rsidR="00E320EB" w:rsidRDefault="00E320EB">
      <w:pPr>
        <w:pStyle w:val="PaperBody"/>
        <w:rPr>
          <w:rFonts w:cs="Arial"/>
        </w:rPr>
      </w:pPr>
    </w:p>
    <w:p w14:paraId="4A1F19FE" w14:textId="77777777"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Advanced skills</w:t>
      </w:r>
    </w:p>
    <w:p w14:paraId="26350290" w14:textId="77777777" w:rsidR="00BB75B7" w:rsidRDefault="00BB75B7" w:rsidP="00D923F8">
      <w:pPr>
        <w:pStyle w:val="2"/>
      </w:pPr>
      <w:r>
        <w:rPr>
          <w:rStyle w:val="md-plain"/>
          <w:rFonts w:ascii="Open Sans" w:hAnsi="Open Sans" w:cs="Open Sans"/>
          <w:color w:val="333333"/>
          <w:sz w:val="54"/>
          <w:szCs w:val="54"/>
        </w:rPr>
        <w:t>Annotation Migration</w:t>
      </w:r>
    </w:p>
    <w:p w14:paraId="5AB00742" w14:textId="77777777"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14:paraId="2E134A9E" w14:textId="77777777" w:rsidR="007C30E5" w:rsidRDefault="007C30E5" w:rsidP="00E45CE1">
      <w:pPr>
        <w:pStyle w:val="PaperBody"/>
        <w:jc w:val="center"/>
      </w:pPr>
      <w:r w:rsidRPr="00E45CE1">
        <w:rPr>
          <w:noProof/>
          <w:lang w:eastAsia="zh-CN"/>
        </w:rPr>
        <w:lastRenderedPageBreak/>
        <w:drawing>
          <wp:inline distT="0" distB="0" distL="0" distR="0" wp14:anchorId="3CFE4417" wp14:editId="0186F808">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0"/>
                    <a:stretch>
                      <a:fillRect/>
                    </a:stretch>
                  </pic:blipFill>
                  <pic:spPr>
                    <a:xfrm>
                      <a:off x="0" y="0"/>
                      <a:ext cx="5943600" cy="2064385"/>
                    </a:xfrm>
                    <a:prstGeom prst="rect">
                      <a:avLst/>
                    </a:prstGeom>
                  </pic:spPr>
                </pic:pic>
              </a:graphicData>
            </a:graphic>
          </wp:inline>
        </w:drawing>
      </w:r>
    </w:p>
    <w:p w14:paraId="3522487F" w14:textId="77777777" w:rsidR="007C30E5" w:rsidRPr="00A3687A" w:rsidRDefault="007C30E5" w:rsidP="00212314">
      <w:pPr>
        <w:pStyle w:val="ae"/>
        <w:jc w:val="center"/>
      </w:pPr>
      <w:r>
        <w:t xml:space="preserve">Figure </w:t>
      </w:r>
      <w:fldSimple w:instr=" SEQ Figure \* ARABIC ">
        <w:r w:rsidR="009423C0">
          <w:rPr>
            <w:noProof/>
          </w:rPr>
          <w:t>8</w:t>
        </w:r>
      </w:fldSimple>
      <w:r>
        <w:t>.</w:t>
      </w:r>
      <w:r w:rsidR="0026281D">
        <w:t>Code for annotation migration from old version to new version PDF</w:t>
      </w:r>
    </w:p>
    <w:p w14:paraId="7F43F358" w14:textId="77777777" w:rsidR="00AF6F95" w:rsidRDefault="00AF6F95" w:rsidP="0012374D">
      <w:pPr>
        <w:pStyle w:val="PaperBody"/>
        <w:rPr>
          <w:shd w:val="clear" w:color="auto" w:fill="FFFFFF"/>
        </w:rPr>
      </w:pPr>
    </w:p>
    <w:p w14:paraId="6CDB748C" w14:textId="77777777"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14:paraId="3A13092F" w14:textId="77777777" w:rsidR="00E320EB" w:rsidRPr="007A0207" w:rsidRDefault="007A0207" w:rsidP="007A0207">
      <w:pPr>
        <w:pStyle w:val="PaperSourceCode"/>
      </w:pPr>
      <w:r w:rsidRPr="007A0207">
        <w:t>python3 AddComment.py  -p blank.pdf -j FinalVersion.json -o Annotated.pdf</w:t>
      </w:r>
      <w:r>
        <w:t>;</w:t>
      </w:r>
    </w:p>
    <w:p w14:paraId="07542054" w14:textId="77777777" w:rsidR="00E320EB" w:rsidRDefault="00E320EB">
      <w:pPr>
        <w:pStyle w:val="PaperBody"/>
        <w:rPr>
          <w:rFonts w:cs="Arial"/>
        </w:rPr>
      </w:pPr>
    </w:p>
    <w:p w14:paraId="4168D83C" w14:textId="77777777" w:rsidR="005F1E6E" w:rsidRDefault="005F1E6E" w:rsidP="007B4612">
      <w:pPr>
        <w:pStyle w:val="PaperBody"/>
        <w:keepNext/>
        <w:jc w:val="center"/>
      </w:pPr>
      <w:r w:rsidRPr="005F1E6E">
        <w:rPr>
          <w:rFonts w:cs="Arial"/>
          <w:noProof/>
          <w:lang w:eastAsia="zh-CN"/>
        </w:rPr>
        <w:lastRenderedPageBreak/>
        <w:drawing>
          <wp:inline distT="0" distB="0" distL="0" distR="0" wp14:anchorId="31E5FDEF" wp14:editId="5F4B880D">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1"/>
                    <a:stretch>
                      <a:fillRect/>
                    </a:stretch>
                  </pic:blipFill>
                  <pic:spPr>
                    <a:xfrm>
                      <a:off x="0" y="0"/>
                      <a:ext cx="3392317" cy="5362747"/>
                    </a:xfrm>
                    <a:prstGeom prst="rect">
                      <a:avLst/>
                    </a:prstGeom>
                  </pic:spPr>
                </pic:pic>
              </a:graphicData>
            </a:graphic>
          </wp:inline>
        </w:drawing>
      </w:r>
    </w:p>
    <w:p w14:paraId="6E3C4598" w14:textId="77777777" w:rsidR="00E320EB" w:rsidRDefault="005F1E6E" w:rsidP="005F1E6E">
      <w:pPr>
        <w:pStyle w:val="ae"/>
        <w:rPr>
          <w:rFonts w:cs="Arial"/>
          <w:lang w:eastAsia="zh-CN"/>
        </w:rPr>
      </w:pPr>
      <w:r>
        <w:t xml:space="preserve">Figure </w:t>
      </w:r>
      <w:fldSimple w:instr=" SEQ Figure \* ARABIC ">
        <w:r w:rsidR="009423C0">
          <w:rPr>
            <w:noProof/>
          </w:rPr>
          <w:t>9</w:t>
        </w:r>
      </w:fldSimple>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14:paraId="1946C338" w14:textId="77777777" w:rsidR="00374517" w:rsidRDefault="00374517" w:rsidP="008D7B8A">
      <w:pPr>
        <w:pStyle w:val="2"/>
      </w:pPr>
      <w:r>
        <w:rPr>
          <w:rStyle w:val="md-plain"/>
          <w:rFonts w:ascii="Open Sans" w:hAnsi="Open Sans" w:cs="Open Sans"/>
          <w:color w:val="333333"/>
          <w:sz w:val="42"/>
          <w:szCs w:val="42"/>
        </w:rPr>
        <w:t>Divide-and-Conquer</w:t>
      </w:r>
    </w:p>
    <w:p w14:paraId="4ABBFD81" w14:textId="77777777"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SDS file ,</w:t>
      </w:r>
      <w:r w:rsidRPr="007048E1">
        <w:rPr>
          <w:rStyle w:val="md-plain"/>
        </w:rPr>
        <w:t xml:space="preserve">resulting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Github, GitLAB, mailing lists, Resilio Sync, etc. Each team member takes responsibility for ensuring the accuracy of their respective document annotations. Finally, the administrator can merge all contributions to arrive at the final output. </w:t>
      </w:r>
    </w:p>
    <w:p w14:paraId="28F9269D" w14:textId="77777777" w:rsidR="007B4612" w:rsidRDefault="007048E1" w:rsidP="007B4612">
      <w:pPr>
        <w:pStyle w:val="PaperBody"/>
        <w:keepNext/>
        <w:jc w:val="center"/>
      </w:pPr>
      <w:r w:rsidRPr="007048E1">
        <w:rPr>
          <w:noProof/>
          <w:lang w:eastAsia="zh-CN"/>
        </w:rPr>
        <w:lastRenderedPageBreak/>
        <w:drawing>
          <wp:inline distT="0" distB="0" distL="0" distR="0" wp14:anchorId="6FAF31F9" wp14:editId="2F1D1E7C">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2"/>
                    <a:stretch>
                      <a:fillRect/>
                    </a:stretch>
                  </pic:blipFill>
                  <pic:spPr>
                    <a:xfrm>
                      <a:off x="0" y="0"/>
                      <a:ext cx="3908393" cy="4966916"/>
                    </a:xfrm>
                    <a:prstGeom prst="rect">
                      <a:avLst/>
                    </a:prstGeom>
                  </pic:spPr>
                </pic:pic>
              </a:graphicData>
            </a:graphic>
          </wp:inline>
        </w:drawing>
      </w:r>
    </w:p>
    <w:p w14:paraId="794B2C53" w14:textId="77777777" w:rsidR="00B3211A" w:rsidRDefault="007B4612" w:rsidP="00B3211A">
      <w:pPr>
        <w:pStyle w:val="ae"/>
        <w:rPr>
          <w:rFonts w:ascii="Segoe UI" w:hAnsi="Segoe UI" w:cs="Segoe UI"/>
          <w:color w:val="2A2B2E"/>
          <w:sz w:val="21"/>
          <w:szCs w:val="21"/>
        </w:rPr>
      </w:pPr>
      <w:r>
        <w:t xml:space="preserve">Figure </w:t>
      </w:r>
      <w:fldSimple w:instr=" SEQ Figure \* ARABIC ">
        <w:r w:rsidR="009423C0">
          <w:rPr>
            <w:noProof/>
          </w:rPr>
          <w:t>10</w:t>
        </w:r>
      </w:fldSimple>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14:paraId="53F05D71" w14:textId="77777777" w:rsidR="00905D6A" w:rsidRDefault="00905D6A" w:rsidP="00905D6A">
      <w:pPr>
        <w:pStyle w:val="1"/>
      </w:pPr>
      <w:bookmarkStart w:id="5" w:name="_Toc272756045"/>
      <w:r>
        <w:rPr>
          <w:rFonts w:hint="eastAsia"/>
          <w:lang w:eastAsia="zh-CN"/>
        </w:rPr>
        <w:t>L</w:t>
      </w:r>
      <w:r>
        <w:rPr>
          <w:lang w:eastAsia="zh-CN"/>
        </w:rPr>
        <w:t>imitatio</w:t>
      </w:r>
      <w:r w:rsidRPr="00905D6A">
        <w:t xml:space="preserve">n and </w:t>
      </w:r>
      <w:hyperlink r:id="rId23" w:history="1">
        <w:r w:rsidRPr="00905D6A">
          <w:t>Prospect</w:t>
        </w:r>
      </w:hyperlink>
    </w:p>
    <w:p w14:paraId="473DAA77" w14:textId="77777777" w:rsidR="00D42CCD" w:rsidRPr="00D42CCD" w:rsidRDefault="000D680B" w:rsidP="000D680B">
      <w:pPr>
        <w:pStyle w:val="2"/>
        <w:rPr>
          <w:lang w:eastAsia="zh-CN"/>
        </w:rPr>
      </w:pPr>
      <w:r>
        <w:rPr>
          <w:rFonts w:hint="eastAsia"/>
          <w:lang w:eastAsia="zh-CN"/>
        </w:rPr>
        <w:t>L</w:t>
      </w:r>
      <w:r>
        <w:rPr>
          <w:lang w:eastAsia="zh-CN"/>
        </w:rPr>
        <w:t>mimtation</w:t>
      </w:r>
    </w:p>
    <w:p w14:paraId="23C17F15" w14:textId="77777777"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manual-editing  only cost  3</w:t>
      </w:r>
      <w:r w:rsidR="00E70408">
        <w:rPr>
          <w:lang w:eastAsia="zh-CN"/>
        </w:rPr>
        <w:t>-6</w:t>
      </w:r>
      <w:r>
        <w:rPr>
          <w:lang w:eastAsia="zh-CN"/>
        </w:rPr>
        <w:t xml:space="preserve"> second</w:t>
      </w:r>
      <w:r w:rsidR="00D13033">
        <w:rPr>
          <w:lang w:eastAsia="zh-CN"/>
        </w:rPr>
        <w:t xml:space="preserve"> but it still have some limitions:</w:t>
      </w:r>
    </w:p>
    <w:p w14:paraId="51351907" w14:textId="77777777" w:rsidR="00D8348D" w:rsidRDefault="00D8348D" w:rsidP="0053464A">
      <w:pPr>
        <w:pStyle w:val="3"/>
        <w:rPr>
          <w:shd w:val="clear" w:color="auto" w:fill="FFFFFF"/>
        </w:rPr>
      </w:pPr>
      <w:r>
        <w:rPr>
          <w:shd w:val="clear" w:color="auto" w:fill="FFFFFF"/>
        </w:rPr>
        <w:t>Difficulty in human comprehension.</w:t>
      </w:r>
    </w:p>
    <w:p w14:paraId="7D0DF78F" w14:textId="77777777"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14:paraId="1BDF16DF" w14:textId="77777777" w:rsidR="00046D89" w:rsidRDefault="00046D89" w:rsidP="00046D89">
      <w:pPr>
        <w:pStyle w:val="2"/>
        <w:rPr>
          <w:lang w:eastAsia="zh-CN"/>
        </w:rPr>
      </w:pPr>
      <w:r>
        <w:rPr>
          <w:rFonts w:hint="eastAsia"/>
          <w:lang w:eastAsia="zh-CN"/>
        </w:rPr>
        <w:lastRenderedPageBreak/>
        <w:t>F</w:t>
      </w:r>
      <w:r>
        <w:rPr>
          <w:lang w:eastAsia="zh-CN"/>
        </w:rPr>
        <w:t>uture work</w:t>
      </w:r>
    </w:p>
    <w:p w14:paraId="587D2E78" w14:textId="77777777"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14:paraId="556C9A0B" w14:textId="77777777" w:rsidR="00B51BDF" w:rsidRDefault="00B51BDF" w:rsidP="005211E3">
      <w:pPr>
        <w:pStyle w:val="PaperBody"/>
      </w:pPr>
      <w:r w:rsidRPr="005211E3">
        <w:rPr>
          <w:noProof/>
          <w:lang w:eastAsia="zh-CN"/>
        </w:rPr>
        <w:drawing>
          <wp:inline distT="0" distB="0" distL="0" distR="0" wp14:anchorId="0B274CCC" wp14:editId="7DB9E81A">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14:paraId="425E79C7" w14:textId="77777777" w:rsidR="00B51BDF" w:rsidRPr="00046D89" w:rsidRDefault="00B51BDF" w:rsidP="00B51BDF">
      <w:pPr>
        <w:pStyle w:val="ae"/>
        <w:rPr>
          <w:lang w:eastAsia="zh-CN"/>
        </w:rPr>
      </w:pPr>
      <w:r>
        <w:t xml:space="preserve">Figure </w:t>
      </w:r>
      <w:fldSimple w:instr=" SEQ Figure \* ARABIC ">
        <w:r w:rsidR="009423C0">
          <w:rPr>
            <w:noProof/>
          </w:rPr>
          <w:t>11</w:t>
        </w:r>
      </w:fldSimple>
      <w:r>
        <w:t>.</w:t>
      </w:r>
      <w:r w:rsidR="009D35A5">
        <w:t xml:space="preserve">A basic GPT model design for JSON translation </w:t>
      </w:r>
    </w:p>
    <w:p w14:paraId="3D72A2B5" w14:textId="77777777" w:rsidR="0030406D" w:rsidRDefault="0030406D" w:rsidP="00BF3FAC">
      <w:pPr>
        <w:pStyle w:val="1"/>
      </w:pPr>
      <w:r w:rsidRPr="009C1EE5">
        <w:t>C</w:t>
      </w:r>
      <w:r w:rsidR="005C2A9F" w:rsidRPr="009C1EE5">
        <w:t>onclusion</w:t>
      </w:r>
      <w:bookmarkEnd w:id="5"/>
    </w:p>
    <w:p w14:paraId="71D8C44E" w14:textId="77777777"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r w:rsidR="00B43315" w:rsidRPr="00B43315">
        <w:t>segmentat</w:t>
      </w:r>
      <w:r w:rsidR="00B43315">
        <w:t>e, update</w:t>
      </w:r>
      <w:r w:rsidR="00960F38">
        <w:t>, merge annotations with efficiency</w:t>
      </w:r>
      <w:r w:rsidR="00B43315">
        <w:t xml:space="preserve"> </w:t>
      </w:r>
      <w:r w:rsidR="005373B3">
        <w:t>and quality.</w:t>
      </w:r>
    </w:p>
    <w:p w14:paraId="23EFDA46" w14:textId="77777777" w:rsidR="0030406D" w:rsidRDefault="0030406D" w:rsidP="00BF3FAC">
      <w:pPr>
        <w:pStyle w:val="1"/>
      </w:pPr>
      <w:bookmarkStart w:id="6" w:name="_Toc272756046"/>
      <w:r w:rsidRPr="009C1EE5">
        <w:t>References</w:t>
      </w:r>
      <w:bookmarkEnd w:id="6"/>
      <w:r w:rsidR="00BF3FAC">
        <w:t xml:space="preserve"> </w:t>
      </w:r>
    </w:p>
    <w:p w14:paraId="439585AC" w14:textId="77777777" w:rsidR="001D463C" w:rsidRDefault="001D463C" w:rsidP="001D463C">
      <w:pPr>
        <w:pStyle w:val="PaperBody"/>
        <w:rPr>
          <w:rFonts w:ascii="ArialMT" w:hAnsi="ArialMT" w:hint="eastAsia"/>
          <w:color w:val="000000"/>
        </w:rPr>
      </w:pPr>
      <w:r w:rsidRPr="001D463C">
        <w:rPr>
          <w:rFonts w:ascii="ArialMT" w:hAnsi="ArialMT"/>
          <w:color w:val="000000"/>
        </w:rPr>
        <w:t>Foundation Python Software. n.d.</w:t>
      </w:r>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5" w:history="1">
        <w:r w:rsidR="001A13BF" w:rsidRPr="008E62ED">
          <w:rPr>
            <w:rStyle w:val="ad"/>
            <w:rFonts w:ascii="ArialMT" w:hAnsi="ArialMT"/>
          </w:rPr>
          <w:t>https://docs.python.org/3/index.html</w:t>
        </w:r>
      </w:hyperlink>
      <w:r w:rsidRPr="001D463C">
        <w:rPr>
          <w:rFonts w:ascii="ArialMT" w:hAnsi="ArialMT"/>
          <w:color w:val="000000"/>
        </w:rPr>
        <w:t>.</w:t>
      </w:r>
    </w:p>
    <w:p w14:paraId="5A35F3F2" w14:textId="77777777" w:rsidR="001A13BF" w:rsidRDefault="001A13BF" w:rsidP="001D463C">
      <w:pPr>
        <w:pStyle w:val="PaperBody"/>
        <w:rPr>
          <w:rFonts w:ascii="ArialMT" w:hAnsi="ArialMT" w:hint="eastAsia"/>
          <w:color w:val="000000"/>
        </w:rPr>
      </w:pPr>
      <w:r w:rsidRPr="001A13BF">
        <w:rPr>
          <w:rFonts w:ascii="ArialMT" w:hAnsi="ArialMT"/>
          <w:color w:val="000000"/>
        </w:rPr>
        <w:t>McKie, Jorj X. n.d. "PyMuPDF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6" w:history="1">
        <w:r w:rsidR="00887B04" w:rsidRPr="008E62ED">
          <w:rPr>
            <w:rStyle w:val="ad"/>
            <w:rFonts w:ascii="ArialMT" w:hAnsi="ArialMT"/>
          </w:rPr>
          <w:t>https://pymupdf.readthedocs.io/en/latest/index.html</w:t>
        </w:r>
      </w:hyperlink>
    </w:p>
    <w:p w14:paraId="62DC6A4C" w14:textId="77777777" w:rsidR="00393C94" w:rsidRDefault="00614538" w:rsidP="002306D9">
      <w:pPr>
        <w:pStyle w:val="PaperBody"/>
        <w:rPr>
          <w:rFonts w:ascii="ArialMT" w:hAnsi="ArialMT" w:hint="eastAsia"/>
          <w:color w:val="000000"/>
        </w:rPr>
      </w:pPr>
      <w:r w:rsidRPr="002306D9">
        <w:rPr>
          <w:rFonts w:ascii="ArialMT" w:hAnsi="ArialMT"/>
          <w:color w:val="000000"/>
        </w:rPr>
        <w:t>Lijun Chen, Jin Shi</w:t>
      </w:r>
      <w:r w:rsidR="00090292" w:rsidRPr="002306D9">
        <w:rPr>
          <w:rFonts w:ascii="ArialMT" w:hAnsi="ArialMT"/>
          <w:color w:val="000000"/>
        </w:rPr>
        <w:t>.</w:t>
      </w:r>
      <w:r w:rsidR="0039746E" w:rsidRPr="002306D9">
        <w:rPr>
          <w:rFonts w:ascii="ArialMT" w:hAnsi="ArialMT"/>
          <w:color w:val="000000"/>
        </w:rPr>
        <w:t xml:space="preserve"> n.d.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r w:rsidR="00393C94" w:rsidRPr="002306D9">
        <w:rPr>
          <w:rFonts w:ascii="ArialMT" w:hAnsi="ArialMT"/>
          <w:color w:val="000000"/>
        </w:rPr>
        <w:t>PharmaSUG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14:paraId="3CE6C837" w14:textId="77777777"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aCRF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r w:rsidR="002E3EFB" w:rsidRPr="00B60883">
        <w:rPr>
          <w:rFonts w:ascii="ArialMT" w:hAnsi="ArialMT"/>
          <w:color w:val="000000"/>
        </w:rPr>
        <w:t>PharmaSUG China 202</w:t>
      </w:r>
      <w:r w:rsidR="00AD61C3" w:rsidRPr="00B60883">
        <w:rPr>
          <w:rFonts w:ascii="ArialMT" w:hAnsi="ArialMT"/>
          <w:color w:val="000000"/>
        </w:rPr>
        <w:t>1</w:t>
      </w:r>
      <w:r w:rsidR="00886D9B">
        <w:rPr>
          <w:rFonts w:ascii="ArialMT" w:hAnsi="ArialMT"/>
          <w:color w:val="000000"/>
        </w:rPr>
        <w:t>.</w:t>
      </w:r>
    </w:p>
    <w:p w14:paraId="7C9BC151" w14:textId="77777777" w:rsidR="00445872" w:rsidRDefault="00031126" w:rsidP="00445872">
      <w:pPr>
        <w:pStyle w:val="1"/>
      </w:pPr>
      <w:r w:rsidRPr="00031126">
        <w:t>ACKNOWLEDGMENTS</w:t>
      </w:r>
    </w:p>
    <w:p w14:paraId="7E542A5F" w14:textId="77777777"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on algorithm design</w:t>
      </w:r>
      <w:r w:rsidR="007A6153">
        <w:t>ing</w:t>
      </w:r>
      <w:r w:rsidR="00767983">
        <w:t xml:space="preserve"> </w:t>
      </w:r>
      <w:r w:rsidR="000D7FEA">
        <w:t>.</w:t>
      </w:r>
    </w:p>
    <w:p w14:paraId="7DEA78B7" w14:textId="77777777" w:rsidR="0030406D" w:rsidRPr="009C1EE5" w:rsidRDefault="0030406D" w:rsidP="00BF3FAC">
      <w:pPr>
        <w:pStyle w:val="1"/>
      </w:pPr>
      <w:bookmarkStart w:id="7" w:name="_Toc272756049"/>
      <w:r w:rsidRPr="009C1EE5">
        <w:t>Contact Information</w:t>
      </w:r>
      <w:bookmarkEnd w:id="7"/>
      <w:r w:rsidR="00BF3FAC">
        <w:t xml:space="preserve"> </w:t>
      </w:r>
    </w:p>
    <w:p w14:paraId="27260E93"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7A09EE3F" w14:textId="77777777" w:rsidR="0030406D" w:rsidRPr="0030406D" w:rsidRDefault="0030406D">
      <w:pPr>
        <w:pStyle w:val="AddressBlock"/>
        <w:rPr>
          <w:rFonts w:cs="Arial"/>
        </w:rPr>
      </w:pPr>
      <w:r w:rsidRPr="0030406D">
        <w:rPr>
          <w:rFonts w:cs="Arial"/>
        </w:rPr>
        <w:t>Name</w:t>
      </w:r>
      <w:r w:rsidR="00751879">
        <w:rPr>
          <w:rFonts w:cs="Arial"/>
        </w:rPr>
        <w:t>: Pengpeng Li</w:t>
      </w:r>
      <w:r w:rsidR="00CD4D4C">
        <w:rPr>
          <w:rFonts w:cs="Arial"/>
        </w:rPr>
        <w:t xml:space="preserve"> </w:t>
      </w:r>
    </w:p>
    <w:p w14:paraId="6A05E6B6" w14:textId="77777777"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Bio</w:t>
      </w:r>
      <w:r w:rsidR="00E17300" w:rsidRPr="00741527">
        <w:rPr>
          <w:rFonts w:cs="Arial"/>
        </w:rPr>
        <w:t>evov</w:t>
      </w:r>
      <w:r w:rsidR="00E543BB">
        <w:rPr>
          <w:rFonts w:cs="Arial"/>
        </w:rPr>
        <w:t xml:space="preserve"> Company</w:t>
      </w:r>
      <w:r w:rsidR="00CD4D4C">
        <w:rPr>
          <w:rFonts w:cs="Arial"/>
        </w:rPr>
        <w:t xml:space="preserve"> </w:t>
      </w:r>
    </w:p>
    <w:p w14:paraId="7F70CFD2" w14:textId="77777777"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14:paraId="25E1A739" w14:textId="77777777"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14:paraId="5CD8F9F7" w14:textId="77777777" w:rsidR="00895254" w:rsidRPr="0030406D" w:rsidRDefault="00895254">
      <w:pPr>
        <w:pStyle w:val="AddressBlock"/>
        <w:rPr>
          <w:rFonts w:cs="Arial"/>
        </w:rPr>
      </w:pPr>
    </w:p>
    <w:p w14:paraId="0AFA64C8" w14:textId="77777777" w:rsidR="00F33B32" w:rsidRPr="00764940" w:rsidRDefault="00764940" w:rsidP="00764940">
      <w:pPr>
        <w:pStyle w:val="1"/>
        <w:rPr>
          <w:lang w:eastAsia="zh-CN"/>
        </w:rPr>
      </w:pPr>
      <w:bookmarkStart w:id="8" w:name="formattedsamples"/>
      <w:bookmarkEnd w:id="8"/>
      <w:r>
        <w:rPr>
          <w:rFonts w:hint="eastAsia"/>
          <w:lang w:eastAsia="zh-CN"/>
        </w:rPr>
        <w:t>A</w:t>
      </w:r>
      <w:r>
        <w:rPr>
          <w:lang w:eastAsia="zh-CN"/>
        </w:rPr>
        <w:t>ppendix</w:t>
      </w:r>
    </w:p>
    <w:p w14:paraId="42F8FD49" w14:textId="77777777"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14:paraId="6519AEF0" w14:textId="77777777"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modificaion on </w:t>
      </w:r>
      <w:r>
        <w:rPr>
          <w:rStyle w:val="af7"/>
          <w:rFonts w:ascii="Open Sans" w:hAnsi="Open Sans" w:cs="Open Sans"/>
          <w:i/>
          <w:iCs/>
          <w:color w:val="333333"/>
          <w:shd w:val="clear" w:color="auto" w:fill="FFFFFF"/>
        </w:rPr>
        <w:t>__</w:t>
      </w:r>
      <w:r>
        <w:rPr>
          <w:rStyle w:val="md-plain"/>
          <w:rFonts w:ascii="Open Sans" w:hAnsi="Open Sans" w:cs="Open Sans"/>
          <w:b/>
          <w:bCs/>
          <w:i/>
          <w:iCs/>
          <w:color w:val="333333"/>
          <w:shd w:val="clear" w:color="auto" w:fill="FFFFFF"/>
        </w:rPr>
        <w:t>getitem__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14:paraId="255909BA" w14:textId="77777777" w:rsidR="004245C0" w:rsidRDefault="001F5155" w:rsidP="009D6229">
      <w:pPr>
        <w:pStyle w:val="PaperBody"/>
      </w:pPr>
      <w:r w:rsidRPr="009D6229">
        <w:rPr>
          <w:noProof/>
          <w:lang w:eastAsia="zh-CN"/>
        </w:rPr>
        <w:drawing>
          <wp:inline distT="0" distB="0" distL="0" distR="0" wp14:anchorId="600A1DE9" wp14:editId="7F2A6635">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7"/>
                    <a:stretch>
                      <a:fillRect/>
                    </a:stretch>
                  </pic:blipFill>
                  <pic:spPr>
                    <a:xfrm>
                      <a:off x="0" y="0"/>
                      <a:ext cx="5943600" cy="3684905"/>
                    </a:xfrm>
                    <a:prstGeom prst="rect">
                      <a:avLst/>
                    </a:prstGeom>
                  </pic:spPr>
                </pic:pic>
              </a:graphicData>
            </a:graphic>
          </wp:inline>
        </w:drawing>
      </w:r>
    </w:p>
    <w:p w14:paraId="63D6E48F" w14:textId="77777777" w:rsidR="009423C0" w:rsidRDefault="004245C0" w:rsidP="004245C0">
      <w:pPr>
        <w:pStyle w:val="ae"/>
      </w:pPr>
      <w:r>
        <w:t xml:space="preserve">Figure </w:t>
      </w:r>
      <w:fldSimple w:instr=" SEQ Figure \* ARABIC ">
        <w:r w:rsidR="009423C0">
          <w:rPr>
            <w:noProof/>
          </w:rPr>
          <w:t>12</w:t>
        </w:r>
      </w:fldSimple>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A22A3">
        <w:rPr>
          <w:rFonts w:ascii="Montserrat" w:hAnsi="Montserrat"/>
          <w:color w:val="393939"/>
          <w:sz w:val="21"/>
          <w:szCs w:val="21"/>
          <w:shd w:val="clear" w:color="auto" w:fill="FFFFFF"/>
        </w:rPr>
        <w:t>H</w:t>
      </w:r>
      <w:r w:rsidR="00D5385F">
        <w:rPr>
          <w:rFonts w:ascii="Montserrat" w:hAnsi="Montserrat"/>
          <w:color w:val="393939"/>
          <w:sz w:val="21"/>
          <w:szCs w:val="21"/>
          <w:shd w:val="clear" w:color="auto" w:fill="FFFFFF"/>
          <w:lang w:eastAsia="zh-CN"/>
        </w:rPr>
        <w:t>ash</w:t>
      </w:r>
      <w:r w:rsidR="00F01F17">
        <w:rPr>
          <w:rFonts w:ascii="Montserrat" w:hAnsi="Montserrat"/>
          <w:color w:val="393939"/>
          <w:sz w:val="21"/>
          <w:szCs w:val="21"/>
          <w:shd w:val="clear" w:color="auto" w:fill="FFFFFF"/>
          <w:lang w:eastAsia="zh-CN"/>
        </w:rPr>
        <w:t xml:space="preserve"> </w:t>
      </w:r>
      <w:r w:rsidR="00F01F17">
        <w:rPr>
          <w:rFonts w:ascii="Montserrat" w:hAnsi="Montserrat" w:hint="eastAsia"/>
          <w:color w:val="393939"/>
          <w:sz w:val="21"/>
          <w:szCs w:val="21"/>
          <w:shd w:val="clear" w:color="auto" w:fill="FFFFFF"/>
          <w:lang w:eastAsia="zh-CN"/>
        </w:rPr>
        <w:t>tree</w:t>
      </w:r>
    </w:p>
    <w:p w14:paraId="460B206F" w14:textId="77777777" w:rsidR="009423C0" w:rsidRDefault="009423C0" w:rsidP="009423C0"/>
    <w:p w14:paraId="33E81E0A" w14:textId="77777777" w:rsidR="00982AA3" w:rsidRPr="009423C0" w:rsidRDefault="009423C0" w:rsidP="009423C0">
      <w:pPr>
        <w:tabs>
          <w:tab w:val="left" w:pos="1377"/>
        </w:tabs>
      </w:pPr>
      <w:r>
        <w:tab/>
      </w:r>
    </w:p>
    <w:sectPr w:rsidR="00982AA3" w:rsidRPr="009423C0" w:rsidSect="00525530">
      <w:headerReference w:type="default" r:id="rId28"/>
      <w:footerReference w:type="default" r:id="rId29"/>
      <w:footerReference w:type="first" r:id="rId30"/>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6FFEE" w14:textId="77777777" w:rsidR="00E3496C" w:rsidRDefault="00E3496C">
      <w:r>
        <w:separator/>
      </w:r>
    </w:p>
  </w:endnote>
  <w:endnote w:type="continuationSeparator" w:id="0">
    <w:p w14:paraId="3286B534" w14:textId="77777777" w:rsidR="00E3496C" w:rsidRDefault="00E34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547E0B3D-E040-4EF7-B9C7-F1917C4A7C3C}"/>
  </w:font>
  <w:font w:name="Helvetica">
    <w:panose1 w:val="020B0604020202020204"/>
    <w:charset w:val="00"/>
    <w:family w:val="swiss"/>
    <w:pitch w:val="variable"/>
    <w:sig w:usb0="E0002EFF" w:usb1="C000785B" w:usb2="00000009" w:usb3="00000000" w:csb0="000001FF" w:csb1="00000000"/>
    <w:embedRegular r:id="rId2" w:fontKey="{D83A607B-50D2-4312-9F30-38657B1899D2}"/>
    <w:embedBold r:id="rId3" w:fontKey="{1EBE7F56-4792-4C73-9D15-AA0B6F253044}"/>
  </w:font>
  <w:font w:name="Tahoma">
    <w:panose1 w:val="020B0604030504040204"/>
    <w:charset w:val="00"/>
    <w:family w:val="swiss"/>
    <w:pitch w:val="variable"/>
    <w:sig w:usb0="E1002EFF" w:usb1="C000605B" w:usb2="00000029" w:usb3="00000000" w:csb0="000101FF" w:csb1="00000000"/>
    <w:embedRegular r:id="rId4" w:fontKey="{F2F1697D-7F3A-4085-8E43-D30C0B786BE5}"/>
    <w:embedBold r:id="rId5" w:fontKey="{82496C88-34B2-4895-8E63-E6C1448F78B2}"/>
  </w:font>
  <w:font w:name="Book Antiqua">
    <w:altName w:val="Cambria"/>
    <w:panose1 w:val="02040602050305030304"/>
    <w:charset w:val="00"/>
    <w:family w:val="roman"/>
    <w:pitch w:val="variable"/>
    <w:sig w:usb0="00000287" w:usb1="00000000" w:usb2="00000000" w:usb3="00000000" w:csb0="0000009F" w:csb1="00000000"/>
    <w:embedRegular r:id="rId6" w:fontKey="{BAE64F30-EE6C-49D2-B00C-0ED66DE045E4}"/>
  </w:font>
  <w:font w:name="Cambria">
    <w:panose1 w:val="02040503050406030204"/>
    <w:charset w:val="00"/>
    <w:family w:val="roman"/>
    <w:pitch w:val="variable"/>
    <w:sig w:usb0="E00006FF" w:usb1="420024FF" w:usb2="02000000" w:usb3="00000000" w:csb0="0000019F" w:csb1="00000000"/>
    <w:embedRegular r:id="rId7" w:fontKey="{71C05ABA-8CC7-4F6E-AD0F-3CBCB479F167}"/>
    <w:embedBold r:id="rId8" w:fontKey="{B58CE372-3971-41AB-9219-BEF5620EFACE}"/>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altName w:val="Calibri"/>
    <w:charset w:val="00"/>
    <w:family w:val="auto"/>
    <w:pitch w:val="variable"/>
    <w:sig w:usb0="2000020F" w:usb1="00000003" w:usb2="00000000" w:usb3="00000000" w:csb0="00000197" w:csb1="00000000"/>
    <w:embedRegular r:id="rId9" w:fontKey="{06FEC56D-74B0-4F44-92BA-438AC79AA1FD}"/>
    <w:embedBold r:id="rId10" w:fontKey="{D305D228-3F65-4007-B7FF-C657DB6EEC41}"/>
  </w:font>
  <w:font w:name="Open Sans">
    <w:charset w:val="00"/>
    <w:family w:val="swiss"/>
    <w:pitch w:val="variable"/>
    <w:sig w:usb0="E00002EF" w:usb1="4000205B" w:usb2="00000028" w:usb3="00000000" w:csb0="0000019F" w:csb1="00000000"/>
    <w:embedRegular r:id="rId11" w:fontKey="{34961F60-7889-4F9A-8665-7A7FC0ECAD1B}"/>
    <w:embedBold r:id="rId12" w:fontKey="{0CEC3DED-F146-48E7-B63A-6B2B8496B4BA}"/>
    <w:embedBoldItalic r:id="rId13" w:fontKey="{19255BA4-0E3C-4BEE-93F5-4207C5368CA9}"/>
  </w:font>
  <w:font w:name="Segoe UI">
    <w:panose1 w:val="020B0502040204020203"/>
    <w:charset w:val="00"/>
    <w:family w:val="swiss"/>
    <w:pitch w:val="variable"/>
    <w:sig w:usb0="E4002EFF" w:usb1="C000E47F" w:usb2="00000009" w:usb3="00000000" w:csb0="000001FF" w:csb1="00000000"/>
    <w:embedBold r:id="rId14" w:fontKey="{3B5D6628-0761-4DEB-8999-8F2939250B39}"/>
  </w:font>
  <w:font w:name="Calibri">
    <w:panose1 w:val="020F0502020204030204"/>
    <w:charset w:val="00"/>
    <w:family w:val="swiss"/>
    <w:pitch w:val="variable"/>
    <w:sig w:usb0="E4002EFF" w:usb1="C000247B" w:usb2="00000009" w:usb3="00000000" w:csb0="000001FF" w:csb1="00000000"/>
    <w:embedRegular r:id="rId15" w:fontKey="{E61BD0D3-B137-49AF-8517-2CA213B919A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53729" w14:textId="6FE72F4C"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346211">
      <w:rPr>
        <w:rStyle w:val="a7"/>
        <w:noProof/>
      </w:rPr>
      <w:t>13</w:t>
    </w:r>
    <w:r>
      <w:rPr>
        <w:rStyle w:val="a7"/>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34CA2" w14:textId="2D66B5EF"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346211">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9FF50B" w14:textId="77777777" w:rsidR="00E3496C" w:rsidRDefault="00E3496C">
      <w:r>
        <w:separator/>
      </w:r>
    </w:p>
  </w:footnote>
  <w:footnote w:type="continuationSeparator" w:id="0">
    <w:p w14:paraId="4C1D01EF" w14:textId="77777777" w:rsidR="00E3496C" w:rsidRDefault="00E3496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15F1C" w14:textId="77777777" w:rsidR="00525530" w:rsidRPr="00525530" w:rsidRDefault="00525530" w:rsidP="00525530">
    <w:pPr>
      <w:widowControl/>
      <w:spacing w:after="0"/>
      <w:rPr>
        <w:rFonts w:ascii="Arial Narrow" w:hAnsi="Arial Narrow" w:cs="Arial"/>
        <w:szCs w:val="18"/>
      </w:rPr>
    </w:pPr>
  </w:p>
  <w:p w14:paraId="5A5A82B9" w14:textId="77777777" w:rsidR="00525530" w:rsidRDefault="0052553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2"/>
  </w:num>
  <w:num w:numId="18">
    <w:abstractNumId w:val="18"/>
  </w:num>
  <w:num w:numId="19">
    <w:abstractNumId w:val="25"/>
  </w:num>
  <w:num w:numId="20">
    <w:abstractNumId w:val="26"/>
  </w:num>
  <w:num w:numId="21">
    <w:abstractNumId w:val="24"/>
  </w:num>
  <w:num w:numId="22">
    <w:abstractNumId w:val="13"/>
  </w:num>
  <w:num w:numId="23">
    <w:abstractNumId w:val="16"/>
  </w:num>
  <w:num w:numId="24">
    <w:abstractNumId w:val="17"/>
  </w:num>
  <w:num w:numId="25">
    <w:abstractNumId w:val="19"/>
  </w:num>
  <w:num w:numId="26">
    <w:abstractNumId w:val="28"/>
  </w:num>
  <w:num w:numId="27">
    <w:abstractNumId w:val="21"/>
  </w:num>
  <w:num w:numId="28">
    <w:abstractNumId w:val="22"/>
  </w:num>
  <w:num w:numId="29">
    <w:abstractNumId w:val="9"/>
  </w:num>
  <w:num w:numId="30">
    <w:abstractNumId w:val="9"/>
  </w:num>
  <w:num w:numId="31">
    <w:abstractNumId w:val="15"/>
  </w:num>
  <w:num w:numId="32">
    <w:abstractNumId w:val="1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D8F"/>
    <w:rsid w:val="00003487"/>
    <w:rsid w:val="000069B4"/>
    <w:rsid w:val="0001135E"/>
    <w:rsid w:val="00012C8D"/>
    <w:rsid w:val="000157B5"/>
    <w:rsid w:val="00015917"/>
    <w:rsid w:val="00020E74"/>
    <w:rsid w:val="000218DA"/>
    <w:rsid w:val="00022399"/>
    <w:rsid w:val="00023F8F"/>
    <w:rsid w:val="00031126"/>
    <w:rsid w:val="00031A7C"/>
    <w:rsid w:val="00031FF1"/>
    <w:rsid w:val="00035EB2"/>
    <w:rsid w:val="00036373"/>
    <w:rsid w:val="000370F8"/>
    <w:rsid w:val="00037631"/>
    <w:rsid w:val="0004254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2AE2"/>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2BA1"/>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A64B4"/>
    <w:rsid w:val="001B2EDC"/>
    <w:rsid w:val="001C2645"/>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579A"/>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46211"/>
    <w:rsid w:val="003511B9"/>
    <w:rsid w:val="00357BA7"/>
    <w:rsid w:val="0036008A"/>
    <w:rsid w:val="0036099C"/>
    <w:rsid w:val="0036264B"/>
    <w:rsid w:val="003628FA"/>
    <w:rsid w:val="0036377C"/>
    <w:rsid w:val="003671F1"/>
    <w:rsid w:val="003709E0"/>
    <w:rsid w:val="00370C32"/>
    <w:rsid w:val="00374517"/>
    <w:rsid w:val="00374902"/>
    <w:rsid w:val="00374FA2"/>
    <w:rsid w:val="00377B07"/>
    <w:rsid w:val="00380F58"/>
    <w:rsid w:val="00385F5A"/>
    <w:rsid w:val="00387231"/>
    <w:rsid w:val="00393C94"/>
    <w:rsid w:val="0039746E"/>
    <w:rsid w:val="003A0D27"/>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3714"/>
    <w:rsid w:val="004245C0"/>
    <w:rsid w:val="004257DE"/>
    <w:rsid w:val="004265F2"/>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4F66B2"/>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23B9"/>
    <w:rsid w:val="005737E1"/>
    <w:rsid w:val="00574587"/>
    <w:rsid w:val="00574C89"/>
    <w:rsid w:val="00577F01"/>
    <w:rsid w:val="005818C7"/>
    <w:rsid w:val="005819DE"/>
    <w:rsid w:val="00582631"/>
    <w:rsid w:val="00583F4C"/>
    <w:rsid w:val="0058581B"/>
    <w:rsid w:val="00587387"/>
    <w:rsid w:val="00587E74"/>
    <w:rsid w:val="00592DB3"/>
    <w:rsid w:val="005A04D3"/>
    <w:rsid w:val="005A1258"/>
    <w:rsid w:val="005A36BF"/>
    <w:rsid w:val="005A3E7F"/>
    <w:rsid w:val="005B0BAB"/>
    <w:rsid w:val="005B174F"/>
    <w:rsid w:val="005B2D3E"/>
    <w:rsid w:val="005C08F8"/>
    <w:rsid w:val="005C2A9F"/>
    <w:rsid w:val="005C31D1"/>
    <w:rsid w:val="005C412E"/>
    <w:rsid w:val="005D17E3"/>
    <w:rsid w:val="005D2B0A"/>
    <w:rsid w:val="005D5673"/>
    <w:rsid w:val="005E2A41"/>
    <w:rsid w:val="005E2A8C"/>
    <w:rsid w:val="005E610E"/>
    <w:rsid w:val="005E7B73"/>
    <w:rsid w:val="005F1E6E"/>
    <w:rsid w:val="005F3235"/>
    <w:rsid w:val="005F369B"/>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34F1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3245E"/>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E7FD5"/>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23C0"/>
    <w:rsid w:val="00944B91"/>
    <w:rsid w:val="009500F3"/>
    <w:rsid w:val="00956A83"/>
    <w:rsid w:val="00957B3C"/>
    <w:rsid w:val="00960F38"/>
    <w:rsid w:val="00963130"/>
    <w:rsid w:val="0096743D"/>
    <w:rsid w:val="009717EA"/>
    <w:rsid w:val="009719E3"/>
    <w:rsid w:val="00975154"/>
    <w:rsid w:val="00982AA3"/>
    <w:rsid w:val="009836E1"/>
    <w:rsid w:val="00986134"/>
    <w:rsid w:val="0099353C"/>
    <w:rsid w:val="00993CCD"/>
    <w:rsid w:val="009A09DA"/>
    <w:rsid w:val="009A2392"/>
    <w:rsid w:val="009A7C34"/>
    <w:rsid w:val="009B2F19"/>
    <w:rsid w:val="009B4F9B"/>
    <w:rsid w:val="009B6081"/>
    <w:rsid w:val="009B68AD"/>
    <w:rsid w:val="009C1EE5"/>
    <w:rsid w:val="009C21F9"/>
    <w:rsid w:val="009C2341"/>
    <w:rsid w:val="009C2963"/>
    <w:rsid w:val="009C2B01"/>
    <w:rsid w:val="009D35A5"/>
    <w:rsid w:val="009D422C"/>
    <w:rsid w:val="009D6229"/>
    <w:rsid w:val="009E15B6"/>
    <w:rsid w:val="009E49C4"/>
    <w:rsid w:val="009E6E34"/>
    <w:rsid w:val="009F032D"/>
    <w:rsid w:val="009F20B8"/>
    <w:rsid w:val="009F21E4"/>
    <w:rsid w:val="00A0156B"/>
    <w:rsid w:val="00A01AE7"/>
    <w:rsid w:val="00A03F21"/>
    <w:rsid w:val="00A05FD1"/>
    <w:rsid w:val="00A06277"/>
    <w:rsid w:val="00A07AA8"/>
    <w:rsid w:val="00A11FF6"/>
    <w:rsid w:val="00A126A2"/>
    <w:rsid w:val="00A21645"/>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1E30"/>
    <w:rsid w:val="00B823A2"/>
    <w:rsid w:val="00B83A27"/>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1AC8"/>
    <w:rsid w:val="00CA31C1"/>
    <w:rsid w:val="00CA4B04"/>
    <w:rsid w:val="00CA4FD9"/>
    <w:rsid w:val="00CB0CA7"/>
    <w:rsid w:val="00CB1C1F"/>
    <w:rsid w:val="00CB5F96"/>
    <w:rsid w:val="00CB78ED"/>
    <w:rsid w:val="00CC1253"/>
    <w:rsid w:val="00CC3407"/>
    <w:rsid w:val="00CC59DC"/>
    <w:rsid w:val="00CD1CDE"/>
    <w:rsid w:val="00CD2AB9"/>
    <w:rsid w:val="00CD4D4C"/>
    <w:rsid w:val="00CD51EC"/>
    <w:rsid w:val="00CE3318"/>
    <w:rsid w:val="00CE35C8"/>
    <w:rsid w:val="00CF4482"/>
    <w:rsid w:val="00CF4F7D"/>
    <w:rsid w:val="00D006F2"/>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22A3"/>
    <w:rsid w:val="00DA38F2"/>
    <w:rsid w:val="00DA4E9A"/>
    <w:rsid w:val="00DB3466"/>
    <w:rsid w:val="00DB70D8"/>
    <w:rsid w:val="00DE2035"/>
    <w:rsid w:val="00DE22C6"/>
    <w:rsid w:val="00DE2339"/>
    <w:rsid w:val="00DE33D3"/>
    <w:rsid w:val="00DE710A"/>
    <w:rsid w:val="00DF2B63"/>
    <w:rsid w:val="00E07021"/>
    <w:rsid w:val="00E12F76"/>
    <w:rsid w:val="00E1348E"/>
    <w:rsid w:val="00E17300"/>
    <w:rsid w:val="00E175C9"/>
    <w:rsid w:val="00E2440A"/>
    <w:rsid w:val="00E26894"/>
    <w:rsid w:val="00E274E1"/>
    <w:rsid w:val="00E31857"/>
    <w:rsid w:val="00E320EB"/>
    <w:rsid w:val="00E3496C"/>
    <w:rsid w:val="00E36021"/>
    <w:rsid w:val="00E45CE1"/>
    <w:rsid w:val="00E46913"/>
    <w:rsid w:val="00E47CFC"/>
    <w:rsid w:val="00E536EA"/>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1F17"/>
    <w:rsid w:val="00F02CA8"/>
    <w:rsid w:val="00F04344"/>
    <w:rsid w:val="00F06FE4"/>
    <w:rsid w:val="00F0753C"/>
    <w:rsid w:val="00F15808"/>
    <w:rsid w:val="00F201E9"/>
    <w:rsid w:val="00F22CE2"/>
    <w:rsid w:val="00F23349"/>
    <w:rsid w:val="00F23E5D"/>
    <w:rsid w:val="00F2424F"/>
    <w:rsid w:val="00F256B7"/>
    <w:rsid w:val="00F25A1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0ADA"/>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3310678"/>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11">
    <w:name w:val="toc 1"/>
    <w:basedOn w:val="a1"/>
    <w:next w:val="a1"/>
    <w:autoRedefine/>
    <w:uiPriority w:val="39"/>
    <w:rsid w:val="005C2A9F"/>
  </w:style>
  <w:style w:type="paragraph" w:styleId="21">
    <w:name w:val="toc 2"/>
    <w:basedOn w:val="a1"/>
    <w:next w:val="a1"/>
    <w:autoRedefine/>
    <w:uiPriority w:val="39"/>
    <w:rsid w:val="005C2A9F"/>
    <w:pPr>
      <w:ind w:left="180"/>
    </w:pPr>
  </w:style>
  <w:style w:type="paragraph" w:styleId="30">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customStyle="1" w:styleId="UnresolvedMention">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7">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pymupdf.readthedocs.io/en/latest/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ocs.python.org/3/index.htm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javascript:;" TargetMode="External"/><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purl.org/dc/elements/1.1/"/>
    <ds:schemaRef ds:uri="http://schemas.openxmlformats.org/package/2006/metadata/core-properties"/>
    <ds:schemaRef ds:uri="http://purl.org/dc/dcmitype/"/>
    <ds:schemaRef ds:uri="http://purl.org/dc/terms/"/>
    <ds:schemaRef ds:uri="http://www.w3.org/XML/1998/namespace"/>
    <ds:schemaRef ds:uri="http://schemas.microsoft.com/office/infopath/2007/PartnerControls"/>
    <ds:schemaRef ds:uri="http://schemas.microsoft.com/office/2006/metadata/properties"/>
    <ds:schemaRef ds:uri="http://schemas.microsoft.com/office/2006/documentManagement/types"/>
    <ds:schemaRef ds:uri="BF54FD0B-3D87-4C3F-81E2-4E70582B33CC"/>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9797DFD-9905-4974-8C1C-A490C5DAB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0</TotalTime>
  <Pages>13</Pages>
  <Words>2385</Words>
  <Characters>13600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15954</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2023-06-27T15:30:00Z</cp:lastPrinted>
  <dcterms:created xsi:type="dcterms:W3CDTF">2023-07-13T15:29:00Z</dcterms:created>
  <dcterms:modified xsi:type="dcterms:W3CDTF">2023-07-13T15:29:00Z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