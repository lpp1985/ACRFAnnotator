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406D" w:rsidRDefault="001A0D72" w:rsidP="00D053C8">
      <w:pPr>
        <w:pStyle w:val="PaperNumber"/>
        <w:keepNext/>
      </w:pPr>
      <w:r>
        <w:t xml:space="preserve">PharmaSUG </w:t>
      </w:r>
      <w:r w:rsidR="009500F3">
        <w:t>202</w:t>
      </w:r>
      <w:r w:rsidR="00556E09">
        <w:t>3</w:t>
      </w:r>
      <w:r w:rsidR="00525530">
        <w:t xml:space="preserve"> - </w:t>
      </w:r>
      <w:r w:rsidR="0030406D" w:rsidRPr="0030406D">
        <w:t xml:space="preserve">Paper </w:t>
      </w:r>
      <w:r w:rsidR="00F54B99">
        <w:t>XX-##</w:t>
      </w:r>
      <w:r w:rsidR="00F54B99" w:rsidRPr="00CD2AB9">
        <w:t>#</w:t>
      </w:r>
    </w:p>
    <w:p w:rsidR="0030406D" w:rsidRPr="00D90770" w:rsidRDefault="004B0D8F" w:rsidP="00FE19C7">
      <w:pPr>
        <w:pStyle w:val="PaperTitle"/>
      </w:pPr>
      <w:bookmarkStart w:id="0" w:name="OLE_LINK1"/>
      <w:r w:rsidRPr="004B0D8F">
        <w:t>Automatic CRF Annotations Using</w:t>
      </w:r>
      <w:r w:rsidR="00157E6E">
        <w:t xml:space="preserve"> </w:t>
      </w:r>
      <w:r w:rsidR="00157E6E">
        <w:rPr>
          <w:rFonts w:hint="eastAsia"/>
          <w:lang w:eastAsia="zh-CN"/>
        </w:rPr>
        <w:t>Hash</w:t>
      </w:r>
      <w:r w:rsidR="00157E6E">
        <w:t xml:space="preserve"> </w:t>
      </w:r>
      <w:r w:rsidR="00157E6E">
        <w:rPr>
          <w:rFonts w:hint="eastAsia"/>
          <w:lang w:eastAsia="zh-CN"/>
        </w:rPr>
        <w:t>Tree</w:t>
      </w:r>
      <w:r w:rsidR="00157E6E">
        <w:t xml:space="preserve"> </w:t>
      </w:r>
      <w:r w:rsidR="00C85259">
        <w:rPr>
          <w:rFonts w:hint="eastAsia"/>
          <w:lang w:eastAsia="zh-CN"/>
        </w:rPr>
        <w:t>A</w:t>
      </w:r>
      <w:r w:rsidR="00157E6E">
        <w:rPr>
          <w:rFonts w:hint="eastAsia"/>
          <w:lang w:eastAsia="zh-CN"/>
        </w:rPr>
        <w:t>lgorithm</w:t>
      </w:r>
      <w:r>
        <w:t xml:space="preserve"> </w:t>
      </w:r>
      <w:bookmarkEnd w:id="0"/>
    </w:p>
    <w:p w:rsidR="001A0D72" w:rsidRDefault="007F3161" w:rsidP="001A0D72">
      <w:pPr>
        <w:pStyle w:val="StylePaperAuthorArial"/>
        <w:spacing w:before="0" w:after="0"/>
      </w:pPr>
      <w:r>
        <w:t>Pengpeng Li</w:t>
      </w:r>
      <w:r w:rsidR="0030406D" w:rsidRPr="00B47219">
        <w:t xml:space="preserve">, </w:t>
      </w:r>
      <w:r>
        <w:t>BioEnvo</w:t>
      </w:r>
      <w:r w:rsidR="0030406D" w:rsidRPr="00B47219">
        <w:t xml:space="preserve"> Co</w:t>
      </w:r>
      <w:r w:rsidR="007048E1">
        <w:t>mpany</w:t>
      </w:r>
      <w:r w:rsidR="001A0D72">
        <w:t>;</w:t>
      </w:r>
      <w:r w:rsidR="00B16F23" w:rsidRPr="00B47219">
        <w:t xml:space="preserve"> </w:t>
      </w:r>
    </w:p>
    <w:p w:rsidR="0030406D" w:rsidRPr="00BF3FAC" w:rsidRDefault="0030406D" w:rsidP="00BF3FAC">
      <w:pPr>
        <w:pStyle w:val="1"/>
      </w:pPr>
      <w:bookmarkStart w:id="1" w:name="_Toc272756037"/>
      <w:r w:rsidRPr="00BF3FAC">
        <w:t>A</w:t>
      </w:r>
      <w:r w:rsidR="00A03F21" w:rsidRPr="00BF3FAC">
        <w:t xml:space="preserve">bstract </w:t>
      </w:r>
      <w:bookmarkEnd w:id="1"/>
    </w:p>
    <w:p w:rsidR="00003487" w:rsidRPr="000B5A5A" w:rsidRDefault="00AE2109" w:rsidP="000B5A5A">
      <w:pPr>
        <w:pStyle w:val="PaperBody"/>
      </w:pPr>
      <w:bookmarkStart w:id="2" w:name="_Toc272756038"/>
      <w:r w:rsidRPr="000B5A5A">
        <w:t>Of utmost importance to both sponsor and CRO companies is ensuring high quality and efficiency when generating SDTM aCRFs. This is because SDTM aCRF is a crucial element in the SDTM submission package, and many pharmaceutical MNCs have established their own company-level SDTM aCRF standards in addition to CDISC guidelines. To guarantee success in the highly competitive pharmaceutical industry, it is essential to carefully follow both CDISC and company-level SDTM standards when generating SDTM aCRFs. In this paper, we present a novel way which relies on a meticulously crafted infinite-dimensional and regular expression compatible</w:t>
      </w:r>
      <w:r w:rsidR="00956A83">
        <w:t xml:space="preserve"> </w:t>
      </w:r>
      <w:r w:rsidR="00031FF1">
        <w:rPr>
          <w:rFonts w:hint="eastAsia"/>
          <w:lang w:eastAsia="zh-CN"/>
        </w:rPr>
        <w:t>Hash</w:t>
      </w:r>
      <w:r w:rsidR="00956A83">
        <w:t xml:space="preserve"> </w:t>
      </w:r>
      <w:r w:rsidR="007603D1">
        <w:rPr>
          <w:rFonts w:hint="eastAsia"/>
          <w:lang w:eastAsia="zh-CN"/>
        </w:rPr>
        <w:t>T</w:t>
      </w:r>
      <w:r w:rsidR="00956A83">
        <w:rPr>
          <w:rFonts w:hint="eastAsia"/>
          <w:lang w:eastAsia="zh-CN"/>
        </w:rPr>
        <w:t>ree</w:t>
      </w:r>
      <w:r w:rsidR="00956A83">
        <w:t xml:space="preserve"> </w:t>
      </w:r>
      <w:r w:rsidRPr="000B5A5A">
        <w:t>structure to automated generated annotated aCRF with quality and efficiency.</w:t>
      </w:r>
      <w:r w:rsidR="006F1856">
        <w:t xml:space="preserve"> The Hash Tree only store</w:t>
      </w:r>
      <w:r w:rsidR="000E6CB0">
        <w:rPr>
          <w:lang w:eastAsia="zh-CN"/>
        </w:rPr>
        <w:t xml:space="preserve"> </w:t>
      </w:r>
      <w:r w:rsidR="000E6CB0">
        <w:rPr>
          <w:rFonts w:hint="eastAsia"/>
          <w:lang w:eastAsia="zh-CN"/>
        </w:rPr>
        <w:t>the</w:t>
      </w:r>
      <w:r w:rsidR="000E6CB0">
        <w:rPr>
          <w:lang w:eastAsia="zh-CN"/>
        </w:rPr>
        <w:t xml:space="preserve"> </w:t>
      </w:r>
      <w:r w:rsidR="000E6CB0">
        <w:rPr>
          <w:rFonts w:hint="eastAsia"/>
          <w:lang w:eastAsia="zh-CN"/>
        </w:rPr>
        <w:t>hierarchical</w:t>
      </w:r>
      <w:r w:rsidR="007E5127">
        <w:rPr>
          <w:lang w:eastAsia="zh-CN"/>
        </w:rPr>
        <w:t xml:space="preserve"> </w:t>
      </w:r>
      <w:r w:rsidR="007E5127">
        <w:rPr>
          <w:rFonts w:hint="eastAsia"/>
          <w:lang w:eastAsia="zh-CN"/>
        </w:rPr>
        <w:t>structure</w:t>
      </w:r>
      <w:r w:rsidR="00625FA2">
        <w:rPr>
          <w:lang w:eastAsia="zh-CN"/>
        </w:rPr>
        <w:t xml:space="preserve"> </w:t>
      </w:r>
      <w:r w:rsidR="00625FA2">
        <w:rPr>
          <w:rFonts w:hint="eastAsia"/>
          <w:lang w:eastAsia="zh-CN"/>
        </w:rPr>
        <w:t>and</w:t>
      </w:r>
      <w:r w:rsidR="00625FA2">
        <w:rPr>
          <w:lang w:eastAsia="zh-CN"/>
        </w:rPr>
        <w:t xml:space="preserve"> </w:t>
      </w:r>
      <w:r w:rsidR="00625FA2">
        <w:rPr>
          <w:rFonts w:hint="eastAsia"/>
          <w:lang w:eastAsia="zh-CN"/>
        </w:rPr>
        <w:t>text</w:t>
      </w:r>
      <w:r w:rsidR="00A535B4">
        <w:rPr>
          <w:rFonts w:hint="eastAsia"/>
          <w:lang w:eastAsia="zh-CN"/>
        </w:rPr>
        <w:t>ual</w:t>
      </w:r>
      <w:r w:rsidR="00625FA2">
        <w:rPr>
          <w:lang w:eastAsia="zh-CN"/>
        </w:rPr>
        <w:t xml:space="preserve"> </w:t>
      </w:r>
      <w:r w:rsidR="00144BEB">
        <w:rPr>
          <w:lang w:eastAsia="zh-CN"/>
        </w:rPr>
        <w:t>continent</w:t>
      </w:r>
      <w:r w:rsidR="007E5127">
        <w:rPr>
          <w:lang w:eastAsia="zh-CN"/>
        </w:rPr>
        <w:t xml:space="preserve"> </w:t>
      </w:r>
      <w:r w:rsidR="007E5127">
        <w:rPr>
          <w:rFonts w:hint="eastAsia"/>
          <w:lang w:eastAsia="zh-CN"/>
        </w:rPr>
        <w:t>of</w:t>
      </w:r>
      <w:r w:rsidR="007E5127">
        <w:rPr>
          <w:lang w:eastAsia="zh-CN"/>
        </w:rPr>
        <w:t xml:space="preserve"> </w:t>
      </w:r>
      <w:r w:rsidR="00EA487E">
        <w:rPr>
          <w:rFonts w:hint="eastAsia"/>
          <w:lang w:eastAsia="zh-CN"/>
        </w:rPr>
        <w:t>PDF</w:t>
      </w:r>
      <w:r w:rsidR="007C18C1">
        <w:rPr>
          <w:lang w:eastAsia="zh-CN"/>
        </w:rPr>
        <w:t xml:space="preserve"> </w:t>
      </w:r>
      <w:r w:rsidR="007C18C1">
        <w:rPr>
          <w:rFonts w:hint="eastAsia"/>
          <w:lang w:eastAsia="zh-CN"/>
        </w:rPr>
        <w:t>and</w:t>
      </w:r>
      <w:r w:rsidR="007C18C1">
        <w:rPr>
          <w:lang w:eastAsia="zh-CN"/>
        </w:rPr>
        <w:t xml:space="preserve"> </w:t>
      </w:r>
      <w:r w:rsidR="0083245E">
        <w:rPr>
          <w:lang w:eastAsia="zh-CN"/>
        </w:rPr>
        <w:t>dump</w:t>
      </w:r>
      <w:r w:rsidR="007C18C1">
        <w:rPr>
          <w:lang w:eastAsia="zh-CN"/>
        </w:rPr>
        <w:t xml:space="preserve"> </w:t>
      </w:r>
      <w:r w:rsidR="007C18C1">
        <w:rPr>
          <w:rFonts w:hint="eastAsia"/>
          <w:lang w:eastAsia="zh-CN"/>
        </w:rPr>
        <w:t>it</w:t>
      </w:r>
      <w:r w:rsidR="007C18C1">
        <w:rPr>
          <w:lang w:eastAsia="zh-CN"/>
        </w:rPr>
        <w:t xml:space="preserve"> </w:t>
      </w:r>
      <w:r w:rsidR="007C18C1">
        <w:rPr>
          <w:rFonts w:hint="eastAsia"/>
          <w:lang w:eastAsia="zh-CN"/>
        </w:rPr>
        <w:t>in</w:t>
      </w:r>
      <w:r w:rsidR="008E7FD5">
        <w:rPr>
          <w:lang w:eastAsia="zh-CN"/>
        </w:rPr>
        <w:t>to</w:t>
      </w:r>
      <w:r w:rsidR="007C18C1">
        <w:rPr>
          <w:lang w:eastAsia="zh-CN"/>
        </w:rPr>
        <w:t xml:space="preserve"> </w:t>
      </w:r>
      <w:r w:rsidR="007C18C1">
        <w:rPr>
          <w:rFonts w:hint="eastAsia"/>
          <w:lang w:eastAsia="zh-CN"/>
        </w:rPr>
        <w:t>JSON</w:t>
      </w:r>
      <w:r w:rsidR="007C18C1">
        <w:rPr>
          <w:lang w:eastAsia="zh-CN"/>
        </w:rPr>
        <w:t xml:space="preserve"> </w:t>
      </w:r>
      <w:r w:rsidR="007C18C1">
        <w:rPr>
          <w:rFonts w:hint="eastAsia"/>
          <w:lang w:eastAsia="zh-CN"/>
        </w:rPr>
        <w:t>format</w:t>
      </w:r>
      <w:r w:rsidR="007C18C1">
        <w:rPr>
          <w:lang w:eastAsia="zh-CN"/>
        </w:rPr>
        <w:t xml:space="preserve"> </w:t>
      </w:r>
      <w:r w:rsidR="007C18C1">
        <w:rPr>
          <w:rFonts w:hint="eastAsia"/>
          <w:lang w:eastAsia="zh-CN"/>
        </w:rPr>
        <w:t>file</w:t>
      </w:r>
      <w:r w:rsidR="001D1A0E">
        <w:t>.</w:t>
      </w:r>
      <w:r w:rsidRPr="000B5A5A">
        <w:t xml:space="preserve"> </w:t>
      </w:r>
      <w:r w:rsidR="00115A3B">
        <w:rPr>
          <w:rFonts w:hint="eastAsia"/>
          <w:lang w:eastAsia="zh-CN"/>
        </w:rPr>
        <w:t>After</w:t>
      </w:r>
      <w:r w:rsidR="00115A3B">
        <w:t xml:space="preserve"> </w:t>
      </w:r>
      <w:r w:rsidR="0036377C">
        <w:rPr>
          <w:rFonts w:hint="eastAsia"/>
          <w:lang w:eastAsia="zh-CN"/>
        </w:rPr>
        <w:t>add</w:t>
      </w:r>
      <w:r w:rsidR="008822DD">
        <w:rPr>
          <w:rFonts w:hint="eastAsia"/>
          <w:lang w:eastAsia="zh-CN"/>
        </w:rPr>
        <w:t>ing</w:t>
      </w:r>
      <w:r w:rsidR="008822DD">
        <w:rPr>
          <w:lang w:eastAsia="zh-CN"/>
        </w:rPr>
        <w:t xml:space="preserve"> </w:t>
      </w:r>
      <w:r w:rsidR="008822DD">
        <w:rPr>
          <w:rFonts w:hint="eastAsia"/>
          <w:lang w:eastAsia="zh-CN"/>
        </w:rPr>
        <w:t>annotation</w:t>
      </w:r>
      <w:r w:rsidR="008822DD">
        <w:rPr>
          <w:lang w:eastAsia="zh-CN"/>
        </w:rPr>
        <w:t xml:space="preserve"> </w:t>
      </w:r>
      <w:r w:rsidR="0036264B">
        <w:rPr>
          <w:lang w:eastAsia="zh-CN"/>
        </w:rPr>
        <w:t>information</w:t>
      </w:r>
      <w:r w:rsidR="00CC1253">
        <w:rPr>
          <w:rFonts w:hint="eastAsia"/>
          <w:lang w:eastAsia="zh-CN"/>
        </w:rPr>
        <w:t>,</w:t>
      </w:r>
      <w:r w:rsidR="00CC1253">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program</w:t>
      </w:r>
      <w:r w:rsidR="00152BA1">
        <w:rPr>
          <w:lang w:eastAsia="zh-CN"/>
        </w:rPr>
        <w:t>s</w:t>
      </w:r>
      <w:r w:rsidR="0036264B">
        <w:rPr>
          <w:lang w:eastAsia="zh-CN"/>
        </w:rPr>
        <w:t xml:space="preserve"> </w:t>
      </w:r>
      <w:r w:rsidR="0036264B">
        <w:rPr>
          <w:rFonts w:hint="eastAsia"/>
          <w:lang w:eastAsia="zh-CN"/>
        </w:rPr>
        <w:t>rescan</w:t>
      </w:r>
      <w:r w:rsidR="0036264B">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PDF</w:t>
      </w:r>
      <w:r w:rsidR="0036264B">
        <w:rPr>
          <w:lang w:eastAsia="zh-CN"/>
        </w:rPr>
        <w:t xml:space="preserve"> </w:t>
      </w:r>
      <w:r w:rsidR="0036264B">
        <w:rPr>
          <w:rFonts w:hint="eastAsia"/>
          <w:lang w:eastAsia="zh-CN"/>
        </w:rPr>
        <w:t>file</w:t>
      </w:r>
      <w:r w:rsidR="0036264B">
        <w:rPr>
          <w:lang w:eastAsia="zh-CN"/>
        </w:rPr>
        <w:t xml:space="preserve"> </w:t>
      </w:r>
      <w:r w:rsidR="0036264B">
        <w:rPr>
          <w:rFonts w:hint="eastAsia"/>
          <w:lang w:eastAsia="zh-CN"/>
        </w:rPr>
        <w:t>and</w:t>
      </w:r>
      <w:r w:rsidR="0036264B">
        <w:rPr>
          <w:lang w:eastAsia="zh-CN"/>
        </w:rPr>
        <w:t xml:space="preserve"> </w:t>
      </w:r>
      <w:r w:rsidR="0036264B">
        <w:rPr>
          <w:rFonts w:hint="eastAsia"/>
          <w:lang w:eastAsia="zh-CN"/>
        </w:rPr>
        <w:t>a</w:t>
      </w:r>
      <w:r w:rsidR="005723B9">
        <w:rPr>
          <w:lang w:eastAsia="zh-CN"/>
        </w:rPr>
        <w:t xml:space="preserve">dd annotation by the guide of </w:t>
      </w:r>
      <w:r w:rsidR="005723B9">
        <w:rPr>
          <w:rFonts w:hint="eastAsia"/>
          <w:lang w:eastAsia="zh-CN"/>
        </w:rPr>
        <w:t>annotation</w:t>
      </w:r>
      <w:r w:rsidR="005723B9">
        <w:rPr>
          <w:lang w:eastAsia="zh-CN"/>
        </w:rPr>
        <w:t xml:space="preserve">-contained JSON </w:t>
      </w:r>
      <w:r w:rsidR="005723B9">
        <w:rPr>
          <w:rFonts w:hint="eastAsia"/>
          <w:lang w:eastAsia="zh-CN"/>
        </w:rPr>
        <w:t>file.</w:t>
      </w:r>
      <w:r w:rsidR="0036377C">
        <w:t xml:space="preserve"> </w:t>
      </w:r>
      <w:r w:rsidRPr="000B5A5A">
        <w:t xml:space="preserve">This method can </w:t>
      </w:r>
      <w:r w:rsidR="007C5E58" w:rsidRPr="000B5A5A">
        <w:t>position</w:t>
      </w:r>
      <w:r w:rsidRPr="000B5A5A">
        <w:t xml:space="preserve"> and locat</w:t>
      </w:r>
      <w:r w:rsidR="007C5E58">
        <w:t>e</w:t>
      </w:r>
      <w:r w:rsidRPr="000B5A5A">
        <w:t xml:space="preserve"> of comment </w:t>
      </w:r>
      <w:r w:rsidR="00B31BF8" w:rsidRPr="000B5A5A">
        <w:t>automatically</w:t>
      </w:r>
      <w:r w:rsidR="0096743D">
        <w:t xml:space="preserve"> with no reliance </w:t>
      </w:r>
      <w:r w:rsidR="007C69BC">
        <w:t xml:space="preserve">on </w:t>
      </w:r>
      <w:r w:rsidR="009155C8">
        <w:t xml:space="preserve">page number </w:t>
      </w:r>
      <w:r w:rsidR="005D2B0A">
        <w:t>or</w:t>
      </w:r>
      <w:r w:rsidR="009155C8">
        <w:t xml:space="preserve"> </w:t>
      </w:r>
      <w:r w:rsidR="002A2E09">
        <w:t xml:space="preserve">absolute </w:t>
      </w:r>
      <w:r w:rsidR="009155C8">
        <w:t>coordinate</w:t>
      </w:r>
      <w:r w:rsidR="00DE2035">
        <w:t xml:space="preserve"> of textual element</w:t>
      </w:r>
      <w:r w:rsidR="008A5620">
        <w:t>s</w:t>
      </w:r>
      <w:r w:rsidR="00B31BF8" w:rsidRPr="000B5A5A">
        <w:t xml:space="preserve"> </w:t>
      </w:r>
      <w:r w:rsidR="009F21E4">
        <w:t>,</w:t>
      </w:r>
      <w:r w:rsidRPr="000B5A5A">
        <w:t>additionally possesses loose coupling capability</w:t>
      </w:r>
      <w:r w:rsidR="00387231">
        <w:t xml:space="preserve"> </w:t>
      </w:r>
      <w:r w:rsidR="00B20746">
        <w:t xml:space="preserve">and </w:t>
      </w:r>
      <w:r w:rsidR="00B20746">
        <w:rPr>
          <w:rFonts w:ascii="Helvetica" w:hAnsi="Helvetica" w:cs="Helvetica"/>
          <w:color w:val="24292F"/>
          <w:sz w:val="21"/>
          <w:szCs w:val="21"/>
        </w:rPr>
        <w:t>is</w:t>
      </w:r>
      <w:r w:rsidR="00F25A17">
        <w:rPr>
          <w:rFonts w:ascii="Helvetica" w:hAnsi="Helvetica" w:cs="Helvetica"/>
          <w:color w:val="24292F"/>
          <w:sz w:val="21"/>
          <w:szCs w:val="21"/>
        </w:rPr>
        <w:t xml:space="preserve"> easy </w:t>
      </w:r>
      <w:r w:rsidR="001B2EDC">
        <w:rPr>
          <w:rFonts w:ascii="Helvetica" w:hAnsi="Helvetica" w:cs="Helvetica"/>
          <w:color w:val="24292F"/>
          <w:sz w:val="21"/>
          <w:szCs w:val="21"/>
        </w:rPr>
        <w:t>for comment</w:t>
      </w:r>
      <w:r w:rsidR="00D006F2">
        <w:rPr>
          <w:rFonts w:ascii="Helvetica" w:hAnsi="Helvetica" w:cs="Helvetica"/>
          <w:color w:val="24292F"/>
          <w:sz w:val="21"/>
          <w:szCs w:val="21"/>
        </w:rPr>
        <w:t>s</w:t>
      </w:r>
      <w:r w:rsidR="00F25A17">
        <w:rPr>
          <w:rFonts w:ascii="Helvetica" w:hAnsi="Helvetica" w:cs="Helvetica"/>
          <w:color w:val="24292F"/>
          <w:sz w:val="21"/>
          <w:szCs w:val="21"/>
        </w:rPr>
        <w:t xml:space="preserve"> migrat</w:t>
      </w:r>
      <w:r w:rsidR="0022579A">
        <w:rPr>
          <w:rFonts w:ascii="Helvetica" w:hAnsi="Helvetica" w:cs="Helvetica"/>
          <w:color w:val="24292F"/>
          <w:sz w:val="21"/>
          <w:szCs w:val="21"/>
        </w:rPr>
        <w:t>ion</w:t>
      </w:r>
      <w:r w:rsidRPr="000B5A5A">
        <w:t>, making it convenient for multiple collaborators to modularly handle lengthy documents.</w:t>
      </w:r>
    </w:p>
    <w:p w:rsidR="0030406D" w:rsidRPr="009C1EE5" w:rsidRDefault="0030406D" w:rsidP="00003487">
      <w:pPr>
        <w:pStyle w:val="1"/>
      </w:pPr>
      <w:r w:rsidRPr="009C1EE5">
        <w:t>I</w:t>
      </w:r>
      <w:r w:rsidR="00A03F21" w:rsidRPr="009C1EE5">
        <w:t>ntroduction</w:t>
      </w:r>
      <w:bookmarkEnd w:id="2"/>
    </w:p>
    <w:p w:rsidR="00B22A98" w:rsidRDefault="00B22A98" w:rsidP="00B22A98">
      <w:pPr>
        <w:pStyle w:val="PaperBody"/>
      </w:pPr>
      <w:r w:rsidRPr="00B22A98">
        <w:t xml:space="preserve">The genesis of SDTM production lies in the annotation of vacant CRF pages, which must be packaged alongside SDTM datasets as an integral element of the clinical data submission package to the Food and Drug </w:t>
      </w:r>
      <w:r w:rsidR="004A0498" w:rsidRPr="00B22A98">
        <w:t>Administration (</w:t>
      </w:r>
      <w:r w:rsidRPr="00B22A98">
        <w:t xml:space="preserve">FDA). For statisticians and programmers, the laborious task of manually annotating CRFs using the Adobe Acrobat comment tool presents a hurdle. They have struggled to mechanize this process, yet, most of the current techniques or packages rely on the use of multiple software. These methods generate Forms Data Format (FDF) files for import substitution into blank CRFs. These approaches record poor annotation performance when applied to unprecedented CRFs or versions of CRFs that undergo radical transformations. Other method such as using R tm package or python's PyMUF2 packages to capture text blocks in PDF file and simply arrange a number to each question solely by vertical coordinate of neighbored line break and organizing data which finally store in EXCEL. For most </w:t>
      </w:r>
      <w:r w:rsidR="004A0498" w:rsidRPr="00B22A98">
        <w:t>case, it</w:t>
      </w:r>
      <w:r w:rsidRPr="00B22A98">
        <w:t xml:space="preserve"> will contain mistakes for PDF parsing result whose structure in not consistent with Study Design Specification (SDS) file which is not always available for annotating CRF and bring unexpected annotation </w:t>
      </w:r>
      <w:r w:rsidR="004A0498" w:rsidRPr="00B22A98">
        <w:t>mistakes.</w:t>
      </w:r>
      <w:r w:rsidRPr="00B22A98">
        <w:t xml:space="preserve"> To surmount this pitfall, we have developed a Python module that capitalizes on the influential characteristics of Python to annotate CRF pages automatically. Our package supersedes customary methods and other computerized tools by providing significant attributes, including:</w:t>
      </w:r>
    </w:p>
    <w:p w:rsidR="00B22A98" w:rsidRPr="00B22A98" w:rsidRDefault="00B22A98" w:rsidP="00796DED">
      <w:pPr>
        <w:pStyle w:val="a0"/>
        <w:numPr>
          <w:ilvl w:val="0"/>
          <w:numId w:val="27"/>
        </w:numPr>
      </w:pPr>
      <w:r w:rsidRPr="00B22A98">
        <w:t>Abandoning coordinate systems, EXCEL, or FDF files, we propose utilizing a meticulously designed data structure based on the "</w:t>
      </w:r>
      <w:r w:rsidR="00063D32">
        <w:t>Hash Tree</w:t>
      </w:r>
      <w:r w:rsidRPr="00B22A98">
        <w:t xml:space="preserve">" to record the entire structure </w:t>
      </w:r>
      <w:r w:rsidR="00C664C3">
        <w:t xml:space="preserve"> and textual continent </w:t>
      </w:r>
      <w:r w:rsidRPr="00B22A98">
        <w:t xml:space="preserve">of the CRF form. This data structure will generate a JSON file containing all possible annotation positions. Users can directly modify the JSON file to enable automatic annotation of the desired text. Annotation width and position are automatically calculated by the system and integrated into the generated JSON file without human </w:t>
      </w:r>
      <w:r w:rsidR="004924EA" w:rsidRPr="00B22A98">
        <w:t>intervention.</w:t>
      </w:r>
    </w:p>
    <w:p w:rsidR="00B22A98" w:rsidRPr="00B22A98" w:rsidRDefault="00B22A98" w:rsidP="00796DED">
      <w:pPr>
        <w:pStyle w:val="a0"/>
        <w:numPr>
          <w:ilvl w:val="0"/>
          <w:numId w:val="27"/>
        </w:numPr>
      </w:pPr>
      <w:r w:rsidRPr="00B22A98">
        <w:t>There is no need to ensure the correctness of CRF structure parsing. As long as the input parameters are accurate, all possible annotation positions will be traversed, even if the document structure parsing results do not match expectations. The annotation effect will not be affected by any discrepancies.</w:t>
      </w:r>
    </w:p>
    <w:p w:rsidR="00B22A98" w:rsidRPr="00B22A98" w:rsidRDefault="00B22A98" w:rsidP="00796DED">
      <w:pPr>
        <w:pStyle w:val="a0"/>
        <w:numPr>
          <w:ilvl w:val="0"/>
          <w:numId w:val="27"/>
        </w:numPr>
      </w:pPr>
      <w:r w:rsidRPr="00B22A98">
        <w:t>Users do not need to pay attention to the PDF file itself, only edit the parsed JSON file to achieve highly reliable document annotation results and greatly improve efficiency. Furthermore, related editors can format and display the JSON file, facilitating a better understanding of the document by workers and enabling them to work without reference to the source document.</w:t>
      </w:r>
    </w:p>
    <w:p w:rsidR="00B22A98" w:rsidRPr="00B22A98" w:rsidRDefault="00B22A98" w:rsidP="00796DED">
      <w:pPr>
        <w:pStyle w:val="a0"/>
        <w:numPr>
          <w:ilvl w:val="0"/>
          <w:numId w:val="27"/>
        </w:numPr>
      </w:pPr>
      <w:r w:rsidRPr="00B22A98">
        <w:t xml:space="preserve">This task is highly modular and portable. A large CRF PDF file can be divided into multiple </w:t>
      </w:r>
      <w:r w:rsidR="00AC39C9">
        <w:t xml:space="preserve">totally </w:t>
      </w:r>
      <w:r w:rsidR="00AC39C9">
        <w:lastRenderedPageBreak/>
        <w:t>indepen</w:t>
      </w:r>
      <w:r w:rsidR="00A70CA0">
        <w:t>den</w:t>
      </w:r>
      <w:r w:rsidR="00AC39C9">
        <w:t xml:space="preserve">t </w:t>
      </w:r>
      <w:r w:rsidRPr="00B22A98">
        <w:t>sub-documents and completed collaboratively by multiple personnel. The data structure then combines the annotation results without losing any data integrity. This means that the once cumbersome and labor-intensive work can now be completed by teams working by divide-and-conquer strategy. Additionally, if necessary, the project can even be open-sourced on Github.</w:t>
      </w:r>
    </w:p>
    <w:p w:rsidR="00B22A98" w:rsidRPr="00B22A98" w:rsidRDefault="00B22A98" w:rsidP="00796DED">
      <w:pPr>
        <w:pStyle w:val="a0"/>
        <w:numPr>
          <w:ilvl w:val="0"/>
          <w:numId w:val="27"/>
        </w:numPr>
      </w:pPr>
      <w:r w:rsidRPr="00B22A98">
        <w:t>Annotation migration becomes possible. Based on Python's build-in functions, annotation updates and comparisons for multiple different versions of the same document can be performed through key-value pair conversion, enabling seamless annotation migration to the required result without data loss.</w:t>
      </w:r>
    </w:p>
    <w:p w:rsidR="00B22A98" w:rsidRPr="00B22A98" w:rsidRDefault="00B22A98" w:rsidP="00796DED">
      <w:pPr>
        <w:pStyle w:val="a0"/>
        <w:numPr>
          <w:ilvl w:val="0"/>
          <w:numId w:val="27"/>
        </w:numPr>
      </w:pPr>
      <w:r w:rsidRPr="00B22A98">
        <w:t xml:space="preserve">The system supports regular expression matching, and the annotated text can be synchronized based on specific variables. Standard regular expressions can be used to enable the annotated text to change automatically with the matching </w:t>
      </w:r>
      <w:r w:rsidR="00F815F7" w:rsidRPr="00B22A98">
        <w:t>variables. This</w:t>
      </w:r>
      <w:r w:rsidRPr="00B22A98">
        <w:t xml:space="preserve"> greatly simplifies the workload for some tasks.</w:t>
      </w:r>
    </w:p>
    <w:p w:rsidR="00B22A98" w:rsidRPr="00B22A98" w:rsidRDefault="00B22A98" w:rsidP="00796DED">
      <w:pPr>
        <w:pStyle w:val="a0"/>
        <w:numPr>
          <w:ilvl w:val="0"/>
          <w:numId w:val="27"/>
        </w:numPr>
      </w:pPr>
      <w:r w:rsidRPr="00B22A98">
        <w:t>The annotation records are stored in the JSON format file and can be easily dumped into databases such as MongoDB, Redis, and jsonDB, enabling remote management and remote work needs at any time. Furthermore, database management can also bring benefits to task management.</w:t>
      </w:r>
    </w:p>
    <w:p w:rsidR="00B22A98" w:rsidRPr="00F702E9" w:rsidRDefault="00B22A98" w:rsidP="00F702E9">
      <w:pPr>
        <w:pStyle w:val="a0"/>
        <w:numPr>
          <w:ilvl w:val="0"/>
          <w:numId w:val="27"/>
        </w:numPr>
      </w:pPr>
      <w:r w:rsidRPr="00B22A98">
        <w:t>The system has a complete command-line tool and graphical user interface. Apart from editing the JSON file, all other steps are basically automated.</w:t>
      </w:r>
    </w:p>
    <w:p w:rsidR="0030406D" w:rsidRDefault="00FE0D0B" w:rsidP="00BF3FAC">
      <w:pPr>
        <w:pStyle w:val="1"/>
      </w:pPr>
      <w:r w:rsidRPr="00FE0D0B">
        <w:t>WROKFLOW AND PROCESS</w:t>
      </w:r>
    </w:p>
    <w:p w:rsidR="008D5677" w:rsidRDefault="008D5677" w:rsidP="00A85350">
      <w:pPr>
        <w:pStyle w:val="2"/>
      </w:pPr>
      <w:r w:rsidRPr="008D5677">
        <w:t>Data Structure for storing data</w:t>
      </w:r>
    </w:p>
    <w:p w:rsidR="00F90C55" w:rsidRDefault="00F90C55" w:rsidP="00F90C55">
      <w:pPr>
        <w:pStyle w:val="PaperBody"/>
      </w:pPr>
      <w:r w:rsidRPr="00F90C55">
        <w:t xml:space="preserve">First of all, we design a specific data structure to store the parsing result of CRF PDF file. Our ultimate goal is to create a self-expandable infinite-dimensional </w:t>
      </w:r>
      <w:r w:rsidR="00EC20FF">
        <w:rPr>
          <w:rFonts w:hint="eastAsia"/>
          <w:lang w:eastAsia="zh-CN"/>
        </w:rPr>
        <w:t>Hash</w:t>
      </w:r>
      <w:r w:rsidR="00EC20FF">
        <w:t xml:space="preserve"> </w:t>
      </w:r>
      <w:r w:rsidR="00EC20FF">
        <w:rPr>
          <w:rFonts w:hint="eastAsia"/>
          <w:lang w:eastAsia="zh-CN"/>
        </w:rPr>
        <w:t>Tree</w:t>
      </w:r>
      <w:r w:rsidRPr="00F90C55">
        <w:t xml:space="preserve"> that can perform regular expression fuzzy matching we package this data structure as a class named </w:t>
      </w:r>
      <w:r w:rsidRPr="007F61F9">
        <w:rPr>
          <w:b/>
        </w:rPr>
        <w:t>MultiRegexDict</w:t>
      </w:r>
      <w:r w:rsidR="00CA31C1">
        <w:rPr>
          <w:rFonts w:hint="eastAsia"/>
          <w:lang w:eastAsia="zh-CN"/>
        </w:rPr>
        <w:t>.</w:t>
      </w:r>
      <w:r w:rsidR="004445DD" w:rsidRPr="004445DD">
        <w:rPr>
          <w:rFonts w:ascii="Helvetica" w:hAnsi="Helvetica" w:cs="Helvetica"/>
          <w:color w:val="24292F"/>
          <w:sz w:val="21"/>
          <w:szCs w:val="21"/>
        </w:rPr>
        <w:t xml:space="preserve"> </w:t>
      </w:r>
      <w:r w:rsidR="004445DD">
        <w:rPr>
          <w:rFonts w:ascii="Helvetica" w:hAnsi="Helvetica" w:cs="Helvetica"/>
          <w:color w:val="24292F"/>
          <w:sz w:val="21"/>
          <w:szCs w:val="21"/>
        </w:rPr>
        <w:t>We can simply understand this data structure as building a super directory that records the structure and text</w:t>
      </w:r>
      <w:r w:rsidR="008D28C0">
        <w:rPr>
          <w:rFonts w:ascii="Helvetica" w:hAnsi="Helvetica" w:cs="Helvetica"/>
          <w:color w:val="24292F"/>
          <w:sz w:val="21"/>
          <w:szCs w:val="21"/>
        </w:rPr>
        <w:t>ual</w:t>
      </w:r>
      <w:r w:rsidR="004445DD">
        <w:rPr>
          <w:rFonts w:ascii="Helvetica" w:hAnsi="Helvetica" w:cs="Helvetica"/>
          <w:color w:val="24292F"/>
          <w:sz w:val="21"/>
          <w:szCs w:val="21"/>
        </w:rPr>
        <w:t xml:space="preserve"> content of the entire CRF document.</w:t>
      </w:r>
      <w:r w:rsidR="009170B0">
        <w:rPr>
          <w:rFonts w:ascii="Helvetica" w:hAnsi="Helvetica" w:cs="Helvetica"/>
          <w:color w:val="24292F"/>
          <w:sz w:val="21"/>
          <w:szCs w:val="21"/>
        </w:rPr>
        <w:t xml:space="preserve"> </w:t>
      </w:r>
      <w:r w:rsidRPr="00F90C55">
        <w:t xml:space="preserve">After testing, we could clearly find we fulfill the envisioning that the </w:t>
      </w:r>
      <w:r w:rsidRPr="00893B03">
        <w:rPr>
          <w:b/>
          <w:bCs/>
        </w:rPr>
        <w:t>MultiRegexDict</w:t>
      </w:r>
      <w:r w:rsidRPr="00F90C55">
        <w:t xml:space="preserve"> class supports automatic self-expandable and   regular expression fuzzy matching.</w:t>
      </w:r>
    </w:p>
    <w:p w:rsidR="00212C12" w:rsidRDefault="00212C12" w:rsidP="00212C12">
      <w:pPr>
        <w:pStyle w:val="PaperBody"/>
        <w:keepNext/>
        <w:jc w:val="center"/>
      </w:pPr>
      <w:r w:rsidRPr="00212C12">
        <w:lastRenderedPageBreak/>
        <w:drawing>
          <wp:inline distT="0" distB="0" distL="0" distR="0" wp14:anchorId="4CCA3CFF" wp14:editId="640C1C5B">
            <wp:extent cx="5943600" cy="3703955"/>
            <wp:effectExtent l="0" t="0" r="0" b="0"/>
            <wp:docPr id="157684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1730" name=""/>
                    <pic:cNvPicPr/>
                  </pic:nvPicPr>
                  <pic:blipFill>
                    <a:blip r:embed="rId12"/>
                    <a:stretch>
                      <a:fillRect/>
                    </a:stretch>
                  </pic:blipFill>
                  <pic:spPr>
                    <a:xfrm>
                      <a:off x="0" y="0"/>
                      <a:ext cx="5943600" cy="3703955"/>
                    </a:xfrm>
                    <a:prstGeom prst="rect">
                      <a:avLst/>
                    </a:prstGeom>
                  </pic:spPr>
                </pic:pic>
              </a:graphicData>
            </a:graphic>
          </wp:inline>
        </w:drawing>
      </w:r>
    </w:p>
    <w:p w:rsidR="00212C12" w:rsidRDefault="00212C12" w:rsidP="00212C12">
      <w:pPr>
        <w:pStyle w:val="ae"/>
        <w:jc w:val="center"/>
      </w:pPr>
      <w:r>
        <w:t xml:space="preserve">Figure </w:t>
      </w:r>
      <w:r>
        <w:fldChar w:fldCharType="begin"/>
      </w:r>
      <w:r>
        <w:instrText xml:space="preserve"> SEQ Figure \* ARABIC </w:instrText>
      </w:r>
      <w:r>
        <w:fldChar w:fldCharType="separate"/>
      </w:r>
      <w:r w:rsidR="00D11DDE">
        <w:rPr>
          <w:noProof/>
        </w:rPr>
        <w:t>1</w:t>
      </w:r>
      <w:r>
        <w:fldChar w:fldCharType="end"/>
      </w:r>
      <w:r>
        <w:t xml:space="preserve"> </w:t>
      </w:r>
      <w:r>
        <w:rPr>
          <w:rFonts w:hint="eastAsia"/>
          <w:lang w:eastAsia="zh-CN"/>
        </w:rPr>
        <w:t>Hash</w:t>
      </w:r>
      <w:r>
        <w:t xml:space="preserve"> </w:t>
      </w:r>
      <w:r>
        <w:rPr>
          <w:rFonts w:hint="eastAsia"/>
          <w:lang w:eastAsia="zh-CN"/>
        </w:rPr>
        <w:t>Tree</w:t>
      </w:r>
      <w:hyperlink r:id="rId13" w:history="1">
        <w:r>
          <w:rPr>
            <w:lang w:eastAsia="zh-CN"/>
          </w:rPr>
          <w:t xml:space="preserve"> </w:t>
        </w:r>
        <w:r>
          <w:rPr>
            <w:rFonts w:hint="eastAsia"/>
            <w:lang w:eastAsia="zh-CN"/>
          </w:rPr>
          <w:t>s</w:t>
        </w:r>
        <w:r w:rsidRPr="00212C12">
          <w:t>chematic diagram</w:t>
        </w:r>
      </w:hyperlink>
    </w:p>
    <w:p w:rsidR="0084141F" w:rsidRDefault="00B97857" w:rsidP="005211E3">
      <w:pPr>
        <w:pStyle w:val="PaperBody"/>
        <w:jc w:val="center"/>
      </w:pPr>
      <w:r w:rsidRPr="005211E3">
        <w:rPr>
          <w:noProof/>
        </w:rPr>
        <w:lastRenderedPageBreak/>
        <w:drawing>
          <wp:inline distT="0" distB="0" distL="0" distR="0" wp14:anchorId="77F72FCE" wp14:editId="60F1D9AF">
            <wp:extent cx="3856424" cy="54956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MultiRegexDictTesting.png"/>
                    <pic:cNvPicPr/>
                  </pic:nvPicPr>
                  <pic:blipFill>
                    <a:blip r:embed="rId14">
                      <a:extLst>
                        <a:ext uri="{28A0092B-C50C-407E-A947-70E740481C1C}">
                          <a14:useLocalDpi xmlns:a14="http://schemas.microsoft.com/office/drawing/2010/main" val="0"/>
                        </a:ext>
                      </a:extLst>
                    </a:blip>
                    <a:stretch>
                      <a:fillRect/>
                    </a:stretch>
                  </pic:blipFill>
                  <pic:spPr>
                    <a:xfrm>
                      <a:off x="0" y="0"/>
                      <a:ext cx="3868800" cy="5513285"/>
                    </a:xfrm>
                    <a:prstGeom prst="rect">
                      <a:avLst/>
                    </a:prstGeom>
                  </pic:spPr>
                </pic:pic>
              </a:graphicData>
            </a:graphic>
          </wp:inline>
        </w:drawing>
      </w:r>
    </w:p>
    <w:p w:rsidR="0084141F" w:rsidRDefault="0084141F" w:rsidP="0084141F">
      <w:pPr>
        <w:pStyle w:val="ae"/>
        <w:jc w:val="center"/>
      </w:pPr>
      <w:r>
        <w:t xml:space="preserve">Figure </w:t>
      </w:r>
      <w:r w:rsidR="00F42151">
        <w:fldChar w:fldCharType="begin"/>
      </w:r>
      <w:r w:rsidR="00F42151">
        <w:instrText xml:space="preserve"> SEQ Figure \* ARABIC </w:instrText>
      </w:r>
      <w:r w:rsidR="00F42151">
        <w:fldChar w:fldCharType="separate"/>
      </w:r>
      <w:r w:rsidR="00D11DDE">
        <w:rPr>
          <w:noProof/>
        </w:rPr>
        <w:t>2</w:t>
      </w:r>
      <w:r w:rsidR="00F42151">
        <w:fldChar w:fldCharType="end"/>
      </w:r>
      <w:r>
        <w:t>.</w:t>
      </w:r>
      <w:r w:rsidRPr="0084141F">
        <w:t xml:space="preserve"> </w:t>
      </w:r>
      <w:r>
        <w:t>Testing code for data structure to store PDF parsing result</w:t>
      </w:r>
    </w:p>
    <w:p w:rsidR="00B97857" w:rsidRDefault="00B97857" w:rsidP="00CF4F7D">
      <w:pPr>
        <w:pStyle w:val="ae"/>
      </w:pPr>
    </w:p>
    <w:p w:rsidR="0030406D" w:rsidRPr="00BF3FAC" w:rsidRDefault="00D77DFA" w:rsidP="007867C3">
      <w:pPr>
        <w:pStyle w:val="2"/>
      </w:pPr>
      <w:bookmarkStart w:id="3" w:name="_Toc272756040"/>
      <w:r w:rsidRPr="00D77DFA">
        <w:t>workflow</w:t>
      </w:r>
      <w:bookmarkEnd w:id="3"/>
    </w:p>
    <w:p w:rsidR="001211CD" w:rsidRDefault="00993CCD" w:rsidP="00B52F9B">
      <w:pPr>
        <w:pStyle w:val="PaperBody"/>
        <w:rPr>
          <w:rFonts w:cs="Arial"/>
        </w:rPr>
      </w:pPr>
      <w:r w:rsidRPr="00993CCD">
        <w:rPr>
          <w:rFonts w:cs="Arial"/>
        </w:rPr>
        <w:t xml:space="preserve">Based on the </w:t>
      </w:r>
      <w:r w:rsidRPr="005A1258">
        <w:rPr>
          <w:rFonts w:cs="Arial"/>
          <w:b/>
        </w:rPr>
        <w:t>MultiRegexDict</w:t>
      </w:r>
      <w:r w:rsidRPr="00993CCD">
        <w:rPr>
          <w:rFonts w:cs="Arial"/>
        </w:rPr>
        <w:t xml:space="preserve"> class, we design an automatic workflow for CRF </w:t>
      </w:r>
      <w:r w:rsidR="00EE2D00" w:rsidRPr="00993CCD">
        <w:rPr>
          <w:rFonts w:cs="Arial"/>
        </w:rPr>
        <w:t>annotating. The</w:t>
      </w:r>
      <w:r w:rsidRPr="00993CCD">
        <w:rPr>
          <w:rFonts w:cs="Arial"/>
        </w:rPr>
        <w:t xml:space="preserve"> whole process consists of 3 steps , and a series of python scripts have written to fulfill the </w:t>
      </w:r>
      <w:r w:rsidR="00EE2D00" w:rsidRPr="00993CCD">
        <w:rPr>
          <w:rFonts w:cs="Arial"/>
        </w:rPr>
        <w:t>function.</w:t>
      </w:r>
      <w:r w:rsidR="00EE2D00">
        <w:rPr>
          <w:rFonts w:cs="Arial"/>
        </w:rPr>
        <w:t xml:space="preserve"> </w:t>
      </w:r>
    </w:p>
    <w:p w:rsidR="000C65C1" w:rsidRDefault="000C65C1" w:rsidP="000C65C1">
      <w:pPr>
        <w:pStyle w:val="a"/>
      </w:pPr>
      <w:r w:rsidRPr="000C65C1">
        <w:t xml:space="preserve">Parsing PDF file and map corresponding Heading to </w:t>
      </w:r>
      <w:r w:rsidRPr="006C4625">
        <w:rPr>
          <w:b/>
        </w:rPr>
        <w:t>MultiRegexDict</w:t>
      </w:r>
      <w:r w:rsidRPr="000C65C1">
        <w:t xml:space="preserve"> class and dump it into a </w:t>
      </w:r>
      <w:r w:rsidR="005627F7">
        <w:t>JSON</w:t>
      </w:r>
      <w:r w:rsidRPr="000C65C1">
        <w:t xml:space="preserve"> file.</w:t>
      </w:r>
    </w:p>
    <w:p w:rsidR="000C65C1" w:rsidRDefault="000C65C1" w:rsidP="000C65C1">
      <w:pPr>
        <w:pStyle w:val="a"/>
      </w:pPr>
      <w:r w:rsidRPr="000C65C1">
        <w:t xml:space="preserve">Edit the </w:t>
      </w:r>
      <w:r w:rsidR="003E1FA7">
        <w:t>JSON</w:t>
      </w:r>
      <w:r w:rsidR="003E1FA7" w:rsidRPr="000C65C1">
        <w:t xml:space="preserve"> </w:t>
      </w:r>
      <w:r w:rsidRPr="000C65C1">
        <w:t xml:space="preserve">file and add annotation </w:t>
      </w:r>
      <w:r w:rsidR="007E7453">
        <w:t>.</w:t>
      </w:r>
    </w:p>
    <w:p w:rsidR="000C65C1" w:rsidRDefault="000C65C1" w:rsidP="000C65C1">
      <w:pPr>
        <w:pStyle w:val="a"/>
      </w:pPr>
      <w:r w:rsidRPr="000C65C1">
        <w:t xml:space="preserve">Map back the Annotated </w:t>
      </w:r>
      <w:r w:rsidR="00BB0C0D">
        <w:t>JSON</w:t>
      </w:r>
      <w:r w:rsidR="00BB0C0D" w:rsidRPr="000C65C1">
        <w:t xml:space="preserve"> </w:t>
      </w:r>
      <w:r w:rsidRPr="000C65C1">
        <w:t>to Blank CRF PDF file to generate Annotated PDF File.</w:t>
      </w:r>
    </w:p>
    <w:p w:rsidR="006D6614" w:rsidRDefault="006D6614" w:rsidP="006D6614">
      <w:pPr>
        <w:pStyle w:val="PaperBody"/>
        <w:keepNext/>
        <w:jc w:val="center"/>
      </w:pPr>
      <w:r>
        <w:rPr>
          <w:rFonts w:cs="Arial"/>
          <w:noProof/>
          <w:lang w:eastAsia="zh-CN"/>
        </w:rPr>
        <w:lastRenderedPageBreak/>
        <w:drawing>
          <wp:inline distT="0" distB="0" distL="0" distR="0" wp14:anchorId="50702A4B" wp14:editId="7A1360CD">
            <wp:extent cx="2435593" cy="393042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oleWorkflow.png"/>
                    <pic:cNvPicPr/>
                  </pic:nvPicPr>
                  <pic:blipFill>
                    <a:blip r:embed="rId15">
                      <a:extLst>
                        <a:ext uri="{28A0092B-C50C-407E-A947-70E740481C1C}">
                          <a14:useLocalDpi xmlns:a14="http://schemas.microsoft.com/office/drawing/2010/main" val="0"/>
                        </a:ext>
                      </a:extLst>
                    </a:blip>
                    <a:stretch>
                      <a:fillRect/>
                    </a:stretch>
                  </pic:blipFill>
                  <pic:spPr>
                    <a:xfrm>
                      <a:off x="0" y="0"/>
                      <a:ext cx="2445078" cy="3945731"/>
                    </a:xfrm>
                    <a:prstGeom prst="rect">
                      <a:avLst/>
                    </a:prstGeom>
                  </pic:spPr>
                </pic:pic>
              </a:graphicData>
            </a:graphic>
          </wp:inline>
        </w:drawing>
      </w:r>
    </w:p>
    <w:p w:rsidR="000C65C1" w:rsidRDefault="006D6614" w:rsidP="006D6614">
      <w:pPr>
        <w:pStyle w:val="ae"/>
        <w:jc w:val="center"/>
        <w:rPr>
          <w:rFonts w:cs="Arial"/>
        </w:rPr>
      </w:pPr>
      <w:r>
        <w:t xml:space="preserve">Figure </w:t>
      </w:r>
      <w:r w:rsidR="00F42151">
        <w:fldChar w:fldCharType="begin"/>
      </w:r>
      <w:r w:rsidR="00F42151">
        <w:instrText xml:space="preserve"> SEQ Figure \* ARABIC </w:instrText>
      </w:r>
      <w:r w:rsidR="00F42151">
        <w:fldChar w:fldCharType="separate"/>
      </w:r>
      <w:r w:rsidR="00D11DDE">
        <w:rPr>
          <w:noProof/>
        </w:rPr>
        <w:t>3</w:t>
      </w:r>
      <w:r w:rsidR="00F42151">
        <w:fldChar w:fldCharType="end"/>
      </w:r>
      <w:r>
        <w:rPr>
          <w:rFonts w:hint="eastAsia"/>
          <w:lang w:eastAsia="zh-CN"/>
        </w:rPr>
        <w:t>.</w:t>
      </w:r>
      <w:r w:rsidR="000069B4">
        <w:rPr>
          <w:lang w:eastAsia="zh-CN"/>
        </w:rPr>
        <w:t xml:space="preserve"> Brief workflow overview </w:t>
      </w:r>
    </w:p>
    <w:p w:rsidR="003A2D01" w:rsidRDefault="003A2D01" w:rsidP="00B52F9B">
      <w:pPr>
        <w:pStyle w:val="PaperBody"/>
        <w:rPr>
          <w:rFonts w:cs="Arial"/>
        </w:rPr>
      </w:pPr>
    </w:p>
    <w:p w:rsidR="005B0BAB" w:rsidRPr="005B0BAB" w:rsidRDefault="005B0BAB" w:rsidP="005B0BAB">
      <w:pPr>
        <w:pStyle w:val="PaperBody"/>
        <w:rPr>
          <w:rFonts w:cs="Arial"/>
        </w:rPr>
      </w:pPr>
    </w:p>
    <w:p w:rsidR="005B0BAB" w:rsidRPr="005B0BAB" w:rsidRDefault="005B0BAB" w:rsidP="005B0BAB">
      <w:pPr>
        <w:pStyle w:val="PaperBody"/>
        <w:rPr>
          <w:rFonts w:cs="Arial"/>
        </w:rPr>
      </w:pPr>
    </w:p>
    <w:p w:rsidR="003A2D01" w:rsidRDefault="005B0BAB" w:rsidP="005B0BAB">
      <w:pPr>
        <w:pStyle w:val="3"/>
      </w:pPr>
      <w:r w:rsidRPr="005B0BAB">
        <w:t>Parse an Extract Content Structure into JSON</w:t>
      </w:r>
    </w:p>
    <w:p w:rsidR="003A2D01" w:rsidRDefault="00B71883" w:rsidP="00B71883">
      <w:pPr>
        <w:pStyle w:val="PaperBody"/>
        <w:rPr>
          <w:rStyle w:val="md-plain"/>
        </w:rPr>
      </w:pPr>
      <w:r w:rsidRPr="00B71883">
        <w:rPr>
          <w:rStyle w:val="md-plain"/>
        </w:rPr>
        <w:t xml:space="preserve">When you submit a CRF PDF, the initial software comes in handy as it enables the extraction of all the relevant information from the aCRF. This includes the text content, placement, fonts, as well as text coordinates. You can provide the program with a pre-established regular expression or a predefined config file in order to facilitate the identification and differentiation between the text categories such as titles, form names, or general content. By relying on the established rules, the software is able to capture the relevant data and then collate it using a python </w:t>
      </w:r>
      <w:r w:rsidRPr="00B71883">
        <w:rPr>
          <w:rStyle w:val="md-plain"/>
          <w:b/>
          <w:bCs/>
        </w:rPr>
        <w:t>MultiRegexDict</w:t>
      </w:r>
      <w:r w:rsidRPr="00B71883">
        <w:rPr>
          <w:rStyle w:val="md-plain"/>
        </w:rPr>
        <w:t xml:space="preserve"> class in a hierarchical fashion by concatenating the form names, variable names, and annotations. In the case where the user has not provided any configuration information, the program will conduct a line-by-line scan of the text blocks present on the page, and subsequently sort them based on their horizontal coordinates. It will then proceed to hierarchical</w:t>
      </w:r>
      <w:r w:rsidR="00D52DD1">
        <w:rPr>
          <w:rStyle w:val="md-plain"/>
        </w:rPr>
        <w:t>ly</w:t>
      </w:r>
      <w:r w:rsidRPr="00B71883">
        <w:rPr>
          <w:rStyle w:val="md-plain"/>
        </w:rPr>
        <w:t xml:space="preserve"> dump these objects into relevant data structures as key on different level. Using such a structured approach means that data is easily organized and can be retrieved quickly when needed.</w:t>
      </w:r>
    </w:p>
    <w:p w:rsidR="00F42151" w:rsidRDefault="00846DF1" w:rsidP="00515D34">
      <w:pPr>
        <w:pStyle w:val="PaperBody"/>
      </w:pPr>
      <w:r w:rsidRPr="00515D34">
        <w:rPr>
          <w:noProof/>
        </w:rPr>
        <w:lastRenderedPageBreak/>
        <w:drawing>
          <wp:inline distT="0" distB="0" distL="0" distR="0" wp14:anchorId="30B80F86" wp14:editId="54DB0E71">
            <wp:extent cx="5943600" cy="3383915"/>
            <wp:effectExtent l="0" t="0" r="0" b="6985"/>
            <wp:docPr id="322958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8585" name=""/>
                    <pic:cNvPicPr/>
                  </pic:nvPicPr>
                  <pic:blipFill>
                    <a:blip r:embed="rId16"/>
                    <a:stretch>
                      <a:fillRect/>
                    </a:stretch>
                  </pic:blipFill>
                  <pic:spPr>
                    <a:xfrm>
                      <a:off x="0" y="0"/>
                      <a:ext cx="5943600" cy="3383915"/>
                    </a:xfrm>
                    <a:prstGeom prst="rect">
                      <a:avLst/>
                    </a:prstGeom>
                  </pic:spPr>
                </pic:pic>
              </a:graphicData>
            </a:graphic>
          </wp:inline>
        </w:drawing>
      </w:r>
    </w:p>
    <w:p w:rsidR="00846DF1" w:rsidRPr="00B71883" w:rsidRDefault="00F42151" w:rsidP="00F42151">
      <w:pPr>
        <w:pStyle w:val="ae"/>
        <w:jc w:val="center"/>
      </w:pPr>
      <w:r>
        <w:t xml:space="preserve">Figure </w:t>
      </w:r>
      <w:r>
        <w:fldChar w:fldCharType="begin"/>
      </w:r>
      <w:r>
        <w:instrText xml:space="preserve"> SEQ Figure \* ARABIC </w:instrText>
      </w:r>
      <w:r>
        <w:fldChar w:fldCharType="separate"/>
      </w:r>
      <w:r w:rsidR="00D11DDE">
        <w:rPr>
          <w:noProof/>
        </w:rPr>
        <w:t>4</w:t>
      </w:r>
      <w:r>
        <w:fldChar w:fldCharType="end"/>
      </w:r>
      <w:r>
        <w:t>.</w:t>
      </w:r>
      <w:r w:rsidR="003B7E76">
        <w:t xml:space="preserve"> </w:t>
      </w:r>
      <w:r w:rsidR="003B7E76">
        <w:rPr>
          <w:rFonts w:ascii="Montserrat" w:hAnsi="Montserrat"/>
          <w:color w:val="393939"/>
          <w:sz w:val="21"/>
          <w:szCs w:val="21"/>
          <w:shd w:val="clear" w:color="auto" w:fill="FFFFFF"/>
        </w:rPr>
        <w:t>PDF document parsing principle schematic diagram.</w:t>
      </w:r>
    </w:p>
    <w:p w:rsidR="00326F8E" w:rsidRDefault="00326F8E" w:rsidP="00326F8E">
      <w:pPr>
        <w:pStyle w:val="3"/>
        <w:rPr>
          <w:rFonts w:ascii="Open Sans" w:hAnsi="Open Sans" w:cs="Open Sans"/>
          <w:color w:val="333333"/>
          <w:sz w:val="36"/>
          <w:szCs w:val="36"/>
        </w:rPr>
      </w:pPr>
      <w:r>
        <w:rPr>
          <w:rStyle w:val="md-plain"/>
          <w:rFonts w:ascii="Open Sans" w:hAnsi="Open Sans" w:cs="Open Sans"/>
          <w:color w:val="333333"/>
          <w:sz w:val="36"/>
          <w:szCs w:val="36"/>
        </w:rPr>
        <w:t>Edit JSON</w:t>
      </w:r>
      <w:r w:rsidR="009B6081">
        <w:rPr>
          <w:rStyle w:val="md-plain"/>
          <w:rFonts w:ascii="Open Sans" w:hAnsi="Open Sans" w:cs="Open Sans"/>
          <w:color w:val="333333"/>
          <w:sz w:val="36"/>
          <w:szCs w:val="36"/>
        </w:rPr>
        <w:t xml:space="preserve"> File and</w:t>
      </w:r>
      <w:r>
        <w:rPr>
          <w:rStyle w:val="md-plain"/>
          <w:rFonts w:ascii="Open Sans" w:hAnsi="Open Sans" w:cs="Open Sans"/>
          <w:color w:val="333333"/>
          <w:sz w:val="36"/>
          <w:szCs w:val="36"/>
        </w:rPr>
        <w:t xml:space="preserve"> Add Annotation</w:t>
      </w:r>
    </w:p>
    <w:p w:rsidR="00E320EB" w:rsidRPr="00E320EB" w:rsidRDefault="00E320EB" w:rsidP="00E320EB">
      <w:pPr>
        <w:pStyle w:val="PaperBody"/>
      </w:pPr>
      <w:r w:rsidRPr="00E320EB">
        <w:rPr>
          <w:rStyle w:val="md-plain"/>
        </w:rPr>
        <w:t xml:space="preserve">Use the Editor support </w:t>
      </w:r>
      <w:r w:rsidR="002B129F">
        <w:rPr>
          <w:rStyle w:val="md-plain"/>
        </w:rPr>
        <w:t>JSON</w:t>
      </w:r>
      <w:r w:rsidRPr="00E320EB">
        <w:rPr>
          <w:rStyle w:val="md-plain"/>
        </w:rPr>
        <w:t xml:space="preserve"> format to edit </w:t>
      </w:r>
      <w:r w:rsidR="00E07021">
        <w:rPr>
          <w:rStyle w:val="md-plain"/>
        </w:rPr>
        <w:t>JSON</w:t>
      </w:r>
      <w:r w:rsidR="00E07021" w:rsidRPr="00E320EB">
        <w:rPr>
          <w:rStyle w:val="md-plain"/>
        </w:rPr>
        <w:t xml:space="preserve"> </w:t>
      </w:r>
      <w:r w:rsidRPr="00E320EB">
        <w:rPr>
          <w:rStyle w:val="md-plain"/>
        </w:rPr>
        <w:t>file and add value attribute on the text you want to annotate. The content being edited is highlighted in the red box as shown in th</w:t>
      </w:r>
      <w:r w:rsidRPr="00FC5C50">
        <w:t xml:space="preserve">e </w:t>
      </w:r>
      <w:r w:rsidR="00442047" w:rsidRPr="00FC5C50">
        <w:t xml:space="preserve">The left half of the </w:t>
      </w:r>
      <w:r w:rsidRPr="00FC5C50">
        <w:t>figure</w:t>
      </w:r>
      <w:r w:rsidRPr="00E320EB">
        <w:rPr>
          <w:rStyle w:val="md-plain"/>
        </w:rPr>
        <w:t xml:space="preserve"> </w:t>
      </w:r>
      <w:r w:rsidR="00F23E5D">
        <w:rPr>
          <w:rStyle w:val="md-plain"/>
        </w:rPr>
        <w:t>below</w:t>
      </w:r>
      <w:r w:rsidRPr="00E320EB">
        <w:rPr>
          <w:rStyle w:val="md-plain"/>
        </w:rPr>
        <w:t xml:space="preserve">. If the attribute start with </w:t>
      </w:r>
      <w:r w:rsidRPr="00E320EB">
        <w:rPr>
          <w:rStyle w:val="md-plain"/>
          <w:b/>
          <w:bCs/>
        </w:rPr>
        <w:t>compile#</w:t>
      </w:r>
      <w:r w:rsidRPr="00E320EB">
        <w:rPr>
          <w:rStyle w:val="md-plain"/>
        </w:rPr>
        <w:t xml:space="preserve"> and </w:t>
      </w:r>
      <w:r w:rsidRPr="00E320EB">
        <w:rPr>
          <w:rStyle w:val="md-plain"/>
          <w:b/>
          <w:bCs/>
        </w:rPr>
        <w:t>re#</w:t>
      </w:r>
      <w:r w:rsidRPr="00E320EB">
        <w:rPr>
          <w:rStyle w:val="md-plain"/>
        </w:rPr>
        <w:t>, that means the regular expression for matching and output.</w:t>
      </w:r>
    </w:p>
    <w:p w:rsidR="004E79C7" w:rsidRDefault="00CB0CA7" w:rsidP="00F32C96">
      <w:pPr>
        <w:pStyle w:val="PaperBody"/>
      </w:pPr>
      <w:r w:rsidRPr="00F32C96">
        <w:rPr>
          <w:noProof/>
        </w:rPr>
        <w:drawing>
          <wp:inline distT="0" distB="0" distL="0" distR="0" wp14:anchorId="4902C2BA" wp14:editId="7D120EBC">
            <wp:extent cx="5413472" cy="3106384"/>
            <wp:effectExtent l="0" t="0" r="0" b="0"/>
            <wp:docPr id="196107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2230" name=""/>
                    <pic:cNvPicPr/>
                  </pic:nvPicPr>
                  <pic:blipFill>
                    <a:blip r:embed="rId17"/>
                    <a:stretch>
                      <a:fillRect/>
                    </a:stretch>
                  </pic:blipFill>
                  <pic:spPr>
                    <a:xfrm>
                      <a:off x="0" y="0"/>
                      <a:ext cx="5437073" cy="3119927"/>
                    </a:xfrm>
                    <a:prstGeom prst="rect">
                      <a:avLst/>
                    </a:prstGeom>
                  </pic:spPr>
                </pic:pic>
              </a:graphicData>
            </a:graphic>
          </wp:inline>
        </w:drawing>
      </w:r>
    </w:p>
    <w:p w:rsidR="00E320EB" w:rsidRDefault="004E79C7" w:rsidP="00F32C96">
      <w:pPr>
        <w:pStyle w:val="ae"/>
        <w:rPr>
          <w:rFonts w:cs="Arial"/>
        </w:rPr>
      </w:pPr>
      <w:r>
        <w:t xml:space="preserve">Figure </w:t>
      </w:r>
      <w:r>
        <w:fldChar w:fldCharType="begin"/>
      </w:r>
      <w:r>
        <w:instrText xml:space="preserve"> SEQ Figure \* ARABIC </w:instrText>
      </w:r>
      <w:r>
        <w:fldChar w:fldCharType="separate"/>
      </w:r>
      <w:r w:rsidR="00D11DDE">
        <w:rPr>
          <w:noProof/>
        </w:rPr>
        <w:t>5</w:t>
      </w:r>
      <w:r>
        <w:fldChar w:fldCharType="end"/>
      </w:r>
      <w:r>
        <w:t xml:space="preserve">. </w:t>
      </w:r>
      <w:r>
        <w:rPr>
          <w:rFonts w:ascii="Montserrat" w:hAnsi="Montserrat" w:hint="eastAsia"/>
          <w:color w:val="393939"/>
          <w:sz w:val="21"/>
          <w:szCs w:val="21"/>
          <w:shd w:val="clear" w:color="auto" w:fill="FFFFFF"/>
          <w:lang w:eastAsia="zh-CN"/>
        </w:rPr>
        <w:t>D</w:t>
      </w:r>
      <w:r>
        <w:rPr>
          <w:rFonts w:ascii="Montserrat" w:hAnsi="Montserrat"/>
          <w:color w:val="393939"/>
          <w:sz w:val="21"/>
          <w:szCs w:val="21"/>
          <w:shd w:val="clear" w:color="auto" w:fill="FFFFFF"/>
        </w:rPr>
        <w:t xml:space="preserve">iagram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JSON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the</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effect</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PDF</w:t>
      </w:r>
    </w:p>
    <w:p w:rsidR="00E320EB" w:rsidRDefault="00B558F8" w:rsidP="00B558F8">
      <w:pPr>
        <w:pStyle w:val="3"/>
      </w:pPr>
      <w:r w:rsidRPr="00B558F8">
        <w:lastRenderedPageBreak/>
        <w:t>Output Annotated PDF</w:t>
      </w:r>
    </w:p>
    <w:p w:rsidR="00E320EB" w:rsidRPr="005A04D3" w:rsidRDefault="005A04D3" w:rsidP="005A04D3">
      <w:pPr>
        <w:pStyle w:val="PaperBody"/>
      </w:pPr>
      <w:r w:rsidRPr="005A04D3">
        <w:rPr>
          <w:rStyle w:val="md-plain"/>
        </w:rPr>
        <w:t>Af</w:t>
      </w:r>
      <w:r w:rsidR="00B558F8" w:rsidRPr="005A04D3">
        <w:rPr>
          <w:rStyle w:val="md-plain"/>
        </w:rPr>
        <w:t>ter adding the annotation information into blank JSON</w:t>
      </w:r>
      <w:r w:rsidR="007472DB" w:rsidRPr="005A04D3">
        <w:rPr>
          <w:rStyle w:val="md-plain"/>
        </w:rPr>
        <w:t xml:space="preserve"> </w:t>
      </w:r>
      <w:r w:rsidR="00B558F8" w:rsidRPr="005A04D3">
        <w:rPr>
          <w:rStyle w:val="md-plain"/>
        </w:rPr>
        <w:t xml:space="preserve">file and finally got Annotated Json File. Just fetch it to the program, the program will automatically decode the </w:t>
      </w:r>
      <w:r w:rsidR="007472DB" w:rsidRPr="005A04D3">
        <w:rPr>
          <w:rStyle w:val="md-plain"/>
        </w:rPr>
        <w:t xml:space="preserve">JSON </w:t>
      </w:r>
      <w:r w:rsidR="00B558F8" w:rsidRPr="005A04D3">
        <w:rPr>
          <w:rStyle w:val="md-plain"/>
        </w:rPr>
        <w:t xml:space="preserve">file and map back to a </w:t>
      </w:r>
      <w:r w:rsidR="00B558F8" w:rsidRPr="005A04D3">
        <w:rPr>
          <w:rStyle w:val="md-plain"/>
          <w:b/>
          <w:bCs/>
        </w:rPr>
        <w:t>MultiRegexDict</w:t>
      </w:r>
      <w:r w:rsidR="00B558F8" w:rsidRPr="005A04D3">
        <w:rPr>
          <w:rStyle w:val="md-plain"/>
        </w:rPr>
        <w:t xml:space="preserve"> class encoded in python. We implement a simple algorithmic approach to the task of text annotation, whereby we juxtapose the output of the parsed key list against the </w:t>
      </w:r>
      <w:r w:rsidR="00B558F8" w:rsidRPr="005A04D3">
        <w:rPr>
          <w:rStyle w:val="md-plain"/>
          <w:b/>
          <w:bCs/>
        </w:rPr>
        <w:t>MultiRegexDict</w:t>
      </w:r>
      <w:r w:rsidR="00B558F8" w:rsidRPr="005A04D3">
        <w:rPr>
          <w:rStyle w:val="md-plain"/>
        </w:rPr>
        <w:t xml:space="preserve"> object, a highly sophisticated hash-based data structure with built-in support for string-matching based mapping and regular expression-based fuzzy searching. In cases where the mapped value corresponds to a string, said textual data is promptly inscribed adjacent to the point of its detection within the analyzed text.</w:t>
      </w:r>
    </w:p>
    <w:p w:rsidR="00C24B4F" w:rsidRDefault="00C24B4F" w:rsidP="001619D6">
      <w:pPr>
        <w:pStyle w:val="PaperBody"/>
      </w:pPr>
      <w:r w:rsidRPr="001619D6">
        <w:rPr>
          <w:noProof/>
        </w:rPr>
        <w:drawing>
          <wp:inline distT="0" distB="0" distL="0" distR="0" wp14:anchorId="1FDC9E99" wp14:editId="6F64A95C">
            <wp:extent cx="4830052" cy="3002269"/>
            <wp:effectExtent l="0" t="0" r="0" b="8255"/>
            <wp:docPr id="125662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7762" name=""/>
                    <pic:cNvPicPr/>
                  </pic:nvPicPr>
                  <pic:blipFill>
                    <a:blip r:embed="rId18"/>
                    <a:stretch>
                      <a:fillRect/>
                    </a:stretch>
                  </pic:blipFill>
                  <pic:spPr>
                    <a:xfrm>
                      <a:off x="0" y="0"/>
                      <a:ext cx="4845086" cy="3011614"/>
                    </a:xfrm>
                    <a:prstGeom prst="rect">
                      <a:avLst/>
                    </a:prstGeom>
                  </pic:spPr>
                </pic:pic>
              </a:graphicData>
            </a:graphic>
          </wp:inline>
        </w:drawing>
      </w:r>
    </w:p>
    <w:p w:rsidR="00E320EB" w:rsidRDefault="00C24B4F" w:rsidP="00C24B4F">
      <w:pPr>
        <w:pStyle w:val="ae"/>
        <w:rPr>
          <w:rFonts w:cs="Arial"/>
        </w:rPr>
      </w:pPr>
      <w:r>
        <w:t xml:space="preserve">Figure </w:t>
      </w:r>
      <w:r>
        <w:fldChar w:fldCharType="begin"/>
      </w:r>
      <w:r>
        <w:instrText xml:space="preserve"> SEQ Figure \* ARABIC </w:instrText>
      </w:r>
      <w:r>
        <w:fldChar w:fldCharType="separate"/>
      </w:r>
      <w:r w:rsidR="00D11DDE">
        <w:rPr>
          <w:noProof/>
        </w:rPr>
        <w:t>6</w:t>
      </w:r>
      <w:r>
        <w:fldChar w:fldCharType="end"/>
      </w:r>
      <w:r>
        <w:t xml:space="preserve">.Source </w:t>
      </w:r>
      <w:r w:rsidR="001619D6">
        <w:t>c</w:t>
      </w:r>
      <w:r>
        <w:t xml:space="preserve">ode on </w:t>
      </w:r>
      <w:r w:rsidR="001619D6">
        <w:t>a</w:t>
      </w:r>
      <w:r>
        <w:t xml:space="preserve">nnotation mapping </w:t>
      </w:r>
      <w:r w:rsidR="00653916">
        <w:t>f</w:t>
      </w:r>
      <w:r w:rsidR="00C42642">
        <w:t>r</w:t>
      </w:r>
      <w:r w:rsidR="00653916">
        <w:t>om</w:t>
      </w:r>
      <w:r>
        <w:t xml:space="preserve"> CRF</w:t>
      </w:r>
    </w:p>
    <w:p w:rsidR="009E6E34" w:rsidRDefault="009E6E34" w:rsidP="009E6E34">
      <w:pPr>
        <w:pStyle w:val="3"/>
        <w:rPr>
          <w:rStyle w:val="md-plain"/>
          <w:rFonts w:ascii="Open Sans" w:hAnsi="Open Sans" w:cs="Open Sans"/>
          <w:color w:val="333333"/>
          <w:sz w:val="36"/>
          <w:szCs w:val="36"/>
        </w:rPr>
      </w:pPr>
      <w:r>
        <w:rPr>
          <w:rStyle w:val="md-plain"/>
          <w:rFonts w:ascii="Open Sans" w:hAnsi="Open Sans" w:cs="Open Sans"/>
          <w:color w:val="333333"/>
          <w:sz w:val="36"/>
          <w:szCs w:val="36"/>
        </w:rPr>
        <w:t>Adding Bookmarks</w:t>
      </w:r>
      <w:r w:rsidR="00ED0F6E">
        <w:rPr>
          <w:rStyle w:val="md-plain"/>
          <w:rFonts w:ascii="Open Sans" w:hAnsi="Open Sans" w:cs="Open Sans"/>
          <w:color w:val="333333"/>
          <w:sz w:val="36"/>
          <w:szCs w:val="36"/>
        </w:rPr>
        <w:t xml:space="preserve"> For </w:t>
      </w:r>
      <w:r w:rsidR="008A0287">
        <w:rPr>
          <w:rStyle w:val="md-plain"/>
          <w:rFonts w:ascii="Open Sans" w:hAnsi="Open Sans" w:cs="Open Sans"/>
          <w:color w:val="333333"/>
          <w:sz w:val="36"/>
          <w:szCs w:val="36"/>
        </w:rPr>
        <w:t>Inspection</w:t>
      </w:r>
    </w:p>
    <w:p w:rsidR="00EE2FC1" w:rsidRPr="00D77E95" w:rsidRDefault="000711FC" w:rsidP="00D77E95">
      <w:pPr>
        <w:pStyle w:val="PaperBody"/>
      </w:pPr>
      <w:r>
        <w:t>F</w:t>
      </w:r>
      <w:r w:rsidR="00D77E95" w:rsidRPr="00AA3650">
        <w:t>or most case,</w:t>
      </w:r>
      <w:r w:rsidR="00827C38">
        <w:t xml:space="preserve"> all annotation</w:t>
      </w:r>
      <w:r w:rsidR="00EE79CE">
        <w:t>s</w:t>
      </w:r>
      <w:r w:rsidR="00827C38">
        <w:t xml:space="preserve"> will be stored automatically in </w:t>
      </w:r>
      <w:r w:rsidR="00EE79CE">
        <w:t xml:space="preserve">TOC and add bookmarks </w:t>
      </w:r>
      <w:r w:rsidR="00D56776">
        <w:t>automatically.</w:t>
      </w:r>
      <w:r w:rsidR="00D77E95" w:rsidRPr="00AA3650">
        <w:t>PDF Reader have alrea</w:t>
      </w:r>
      <w:r w:rsidR="00D77E95" w:rsidRPr="00D77E95">
        <w:t xml:space="preserve">dy automatic generating bookmarks on comment to TOC .  </w:t>
      </w:r>
    </w:p>
    <w:p w:rsidR="00AA3650" w:rsidRDefault="00AA3650" w:rsidP="00AA3650">
      <w:pPr>
        <w:pStyle w:val="PaperBody"/>
        <w:keepNext/>
      </w:pPr>
      <w:r w:rsidRPr="00AA3650">
        <w:rPr>
          <w:noProof/>
        </w:rPr>
        <w:drawing>
          <wp:inline distT="0" distB="0" distL="0" distR="0" wp14:anchorId="50B4791B" wp14:editId="7FE223F0">
            <wp:extent cx="5943600" cy="2113915"/>
            <wp:effectExtent l="0" t="0" r="0" b="635"/>
            <wp:docPr id="1639805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5809" name=""/>
                    <pic:cNvPicPr/>
                  </pic:nvPicPr>
                  <pic:blipFill>
                    <a:blip r:embed="rId19"/>
                    <a:stretch>
                      <a:fillRect/>
                    </a:stretch>
                  </pic:blipFill>
                  <pic:spPr>
                    <a:xfrm>
                      <a:off x="0" y="0"/>
                      <a:ext cx="5943600" cy="2113915"/>
                    </a:xfrm>
                    <a:prstGeom prst="rect">
                      <a:avLst/>
                    </a:prstGeom>
                  </pic:spPr>
                </pic:pic>
              </a:graphicData>
            </a:graphic>
          </wp:inline>
        </w:drawing>
      </w:r>
    </w:p>
    <w:p w:rsidR="00E320EB" w:rsidRDefault="00AA3650" w:rsidP="00AA3650">
      <w:pPr>
        <w:pStyle w:val="ae"/>
      </w:pPr>
      <w:r>
        <w:t xml:space="preserve">Figure </w:t>
      </w:r>
      <w:r>
        <w:fldChar w:fldCharType="begin"/>
      </w:r>
      <w:r>
        <w:instrText xml:space="preserve"> SEQ Figure \* ARABIC </w:instrText>
      </w:r>
      <w:r>
        <w:fldChar w:fldCharType="separate"/>
      </w:r>
      <w:r w:rsidR="00D11DDE">
        <w:rPr>
          <w:noProof/>
        </w:rPr>
        <w:t>7</w:t>
      </w:r>
      <w:r>
        <w:fldChar w:fldCharType="end"/>
      </w:r>
      <w:r>
        <w:rPr>
          <w:rFonts w:hint="eastAsia"/>
          <w:lang w:eastAsia="zh-CN"/>
        </w:rPr>
        <w:t>.</w:t>
      </w:r>
      <w:r>
        <w:rPr>
          <w:lang w:eastAsia="zh-CN"/>
        </w:rPr>
        <w:t xml:space="preserve"> Bookmarks on comments is automated generated by PDF Reader</w:t>
      </w:r>
    </w:p>
    <w:p w:rsidR="00620564" w:rsidRDefault="00620564" w:rsidP="00620564">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lastRenderedPageBreak/>
        <w:t>Program Excution</w:t>
      </w:r>
    </w:p>
    <w:p w:rsidR="00E320EB" w:rsidRDefault="00015917" w:rsidP="00015917">
      <w:pPr>
        <w:pStyle w:val="PaperBody"/>
      </w:pPr>
      <w:r>
        <w:rPr>
          <w:shd w:val="clear" w:color="auto" w:fill="FFFFFF"/>
        </w:rPr>
        <w:t>All Python scripts are saved as .py files and have CLI</w:t>
      </w:r>
      <w:r>
        <w:rPr>
          <w:shd w:val="clear" w:color="auto" w:fill="FFFFFF"/>
        </w:rPr>
        <w:t>（</w:t>
      </w:r>
      <w:r>
        <w:rPr>
          <w:shd w:val="clear" w:color="auto" w:fill="FFFFFF"/>
        </w:rPr>
        <w:t>Command Line Interface</w:t>
      </w:r>
      <w:r>
        <w:rPr>
          <w:shd w:val="clear" w:color="auto" w:fill="FFFFFF"/>
        </w:rPr>
        <w:t>）</w:t>
      </w:r>
      <w:r>
        <w:rPr>
          <w:shd w:val="clear" w:color="auto" w:fill="FFFFFF"/>
        </w:rPr>
        <w:t>to run.</w:t>
      </w:r>
    </w:p>
    <w:p w:rsidR="00C624C6" w:rsidRDefault="00C624C6" w:rsidP="00C624C6">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Installation</w:t>
      </w:r>
    </w:p>
    <w:p w:rsidR="00EE2EF0" w:rsidRDefault="00EE2EF0" w:rsidP="00EE2EF0">
      <w:pPr>
        <w:pStyle w:val="PaperBody"/>
        <w:rPr>
          <w:lang w:eastAsia="zh-CN"/>
        </w:rPr>
      </w:pPr>
      <w:r>
        <w:rPr>
          <w:rFonts w:hint="eastAsia"/>
          <w:lang w:eastAsia="zh-CN"/>
        </w:rPr>
        <w:t>J</w:t>
      </w:r>
      <w:r>
        <w:rPr>
          <w:lang w:eastAsia="zh-CN"/>
        </w:rPr>
        <w:t>ust download the code and install related packages by the command below:</w:t>
      </w:r>
    </w:p>
    <w:p w:rsidR="009717EA" w:rsidRDefault="009717EA" w:rsidP="009717EA">
      <w:pPr>
        <w:pStyle w:val="PaperSourceCode"/>
      </w:pPr>
      <w:r w:rsidRPr="009717EA">
        <w:t>pip install -r requirements.txt</w:t>
      </w:r>
      <w:r>
        <w:t>;</w:t>
      </w:r>
    </w:p>
    <w:p w:rsidR="009717EA" w:rsidRDefault="009717EA" w:rsidP="009717EA">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Parse and extract infomation from PDF file</w:t>
      </w:r>
    </w:p>
    <w:p w:rsidR="007A5A9E" w:rsidRDefault="007A5A9E" w:rsidP="007A5A9E">
      <w:pPr>
        <w:pStyle w:val="PaperBody"/>
        <w:rPr>
          <w:lang w:eastAsia="zh-CN"/>
        </w:rPr>
      </w:pPr>
      <w:r>
        <w:rPr>
          <w:rFonts w:hint="eastAsia"/>
          <w:lang w:eastAsia="zh-CN"/>
        </w:rPr>
        <w:t>F</w:t>
      </w:r>
      <w:r>
        <w:rPr>
          <w:lang w:eastAsia="zh-CN"/>
        </w:rPr>
        <w:t>etch a blank CRF pdf file and just run commandline below to generate Blank.json</w:t>
      </w:r>
      <w:r w:rsidR="00E36021">
        <w:rPr>
          <w:lang w:eastAsia="zh-CN"/>
        </w:rPr>
        <w:t>:</w:t>
      </w:r>
    </w:p>
    <w:p w:rsidR="00E320EB" w:rsidRPr="00C624C6" w:rsidRDefault="00374902" w:rsidP="00BC7DAB">
      <w:pPr>
        <w:pStyle w:val="PaperSourceCode"/>
      </w:pPr>
      <w:r w:rsidRPr="00374902">
        <w:t xml:space="preserve">python3 GenerateJson.py  -p blank.pdf -o Blank.json  </w:t>
      </w:r>
      <w:r w:rsidR="001D7A59" w:rsidRPr="00BC7DAB">
        <w:t>;</w:t>
      </w:r>
      <w:r w:rsidRPr="00374902">
        <w:t xml:space="preserve"> </w:t>
      </w:r>
    </w:p>
    <w:p w:rsidR="00E320EB" w:rsidRDefault="00E320EB">
      <w:pPr>
        <w:pStyle w:val="PaperBody"/>
        <w:rPr>
          <w:rFonts w:cs="Arial"/>
        </w:rPr>
      </w:pPr>
    </w:p>
    <w:p w:rsidR="00E320EB" w:rsidRPr="004C72CE" w:rsidRDefault="004C72CE" w:rsidP="004C72CE">
      <w:pPr>
        <w:pStyle w:val="PaperBody"/>
      </w:pPr>
      <w:r w:rsidRPr="004C72CE">
        <w:rPr>
          <w:rStyle w:val="md-plain"/>
        </w:rPr>
        <w:t xml:space="preserve">Then edit the Blank.json by </w:t>
      </w:r>
      <w:r w:rsidRPr="00666D54">
        <w:rPr>
          <w:rStyle w:val="md-plain"/>
          <w:b/>
          <w:bCs/>
        </w:rPr>
        <w:t>HbuilderX</w:t>
      </w:r>
      <w:r w:rsidRPr="004C72CE">
        <w:rPr>
          <w:rStyle w:val="md-plain"/>
        </w:rPr>
        <w:t xml:space="preserve"> or </w:t>
      </w:r>
      <w:r w:rsidR="00666D54">
        <w:rPr>
          <w:rStyle w:val="md-plain"/>
        </w:rPr>
        <w:t>o</w:t>
      </w:r>
      <w:r w:rsidRPr="004C72CE">
        <w:rPr>
          <w:rStyle w:val="md-plain"/>
        </w:rPr>
        <w:t>ther editor</w:t>
      </w:r>
      <w:r w:rsidR="00666D54">
        <w:rPr>
          <w:rStyle w:val="md-plain"/>
        </w:rPr>
        <w:t>s</w:t>
      </w:r>
      <w:r w:rsidRPr="004C72CE">
        <w:rPr>
          <w:rStyle w:val="md-plain"/>
        </w:rPr>
        <w:t>!!</w:t>
      </w:r>
    </w:p>
    <w:p w:rsidR="004A7FED" w:rsidRDefault="004A7FED" w:rsidP="004A7FED">
      <w:pPr>
        <w:pStyle w:val="2"/>
        <w:rPr>
          <w:rStyle w:val="md-plain"/>
          <w:rFonts w:ascii="Open Sans" w:hAnsi="Open Sans" w:cs="Open Sans"/>
          <w:color w:val="333333"/>
          <w:sz w:val="42"/>
          <w:szCs w:val="42"/>
        </w:rPr>
      </w:pPr>
      <w:r>
        <w:rPr>
          <w:rStyle w:val="md-plain"/>
          <w:rFonts w:ascii="Open Sans" w:hAnsi="Open Sans" w:cs="Open Sans"/>
          <w:color w:val="333333"/>
          <w:sz w:val="42"/>
          <w:szCs w:val="42"/>
        </w:rPr>
        <w:t>Generate annotated CRF PDF</w:t>
      </w:r>
    </w:p>
    <w:p w:rsidR="00CA0F7F" w:rsidRPr="00CA0F7F" w:rsidRDefault="00CA0F7F" w:rsidP="00CA0F7F">
      <w:pPr>
        <w:pStyle w:val="PaperBody"/>
        <w:rPr>
          <w:lang w:eastAsia="zh-CN"/>
        </w:rPr>
      </w:pPr>
      <w:r>
        <w:rPr>
          <w:rFonts w:hint="eastAsia"/>
          <w:lang w:eastAsia="zh-CN"/>
        </w:rPr>
        <w:t>A</w:t>
      </w:r>
      <w:r>
        <w:rPr>
          <w:lang w:eastAsia="zh-CN"/>
        </w:rPr>
        <w:t>fter adding annotation to JSON file , simply run commandline below:</w:t>
      </w:r>
    </w:p>
    <w:p w:rsidR="00E320EB" w:rsidRPr="0051640B" w:rsidRDefault="0051640B" w:rsidP="0051640B">
      <w:pPr>
        <w:pStyle w:val="PaperSourceCode"/>
      </w:pPr>
      <w:r w:rsidRPr="0051640B">
        <w:t>python3 AddComment.py  -p blank.pdf -j Annotation.json -o Annotated.pdf ;</w:t>
      </w:r>
    </w:p>
    <w:p w:rsidR="00521816" w:rsidRDefault="00521816" w:rsidP="00521816">
      <w:pPr>
        <w:pStyle w:val="PaperBody"/>
        <w:rPr>
          <w:shd w:val="clear" w:color="auto" w:fill="FFFFFF"/>
        </w:rPr>
      </w:pPr>
    </w:p>
    <w:p w:rsidR="00521816" w:rsidRDefault="00521816" w:rsidP="00521816">
      <w:pPr>
        <w:pStyle w:val="PaperBody"/>
        <w:rPr>
          <w:shd w:val="clear" w:color="auto" w:fill="FFFFFF"/>
        </w:rPr>
      </w:pPr>
    </w:p>
    <w:p w:rsidR="00E320EB" w:rsidRDefault="00521816" w:rsidP="00521816">
      <w:pPr>
        <w:pStyle w:val="PaperBody"/>
        <w:rPr>
          <w:rFonts w:cs="Arial"/>
        </w:rPr>
      </w:pPr>
      <w:r>
        <w:rPr>
          <w:shd w:val="clear" w:color="auto" w:fill="FFFFFF"/>
        </w:rPr>
        <w:t xml:space="preserve">Or </w:t>
      </w:r>
      <w:r w:rsidR="004D1661">
        <w:rPr>
          <w:shd w:val="clear" w:color="auto" w:fill="FFFFFF"/>
        </w:rPr>
        <w:t>we could j</w:t>
      </w:r>
      <w:r>
        <w:rPr>
          <w:shd w:val="clear" w:color="auto" w:fill="FFFFFF"/>
        </w:rPr>
        <w:t>ust use a GUI to manipulate the whole process.</w:t>
      </w:r>
    </w:p>
    <w:p w:rsidR="004E2568" w:rsidRDefault="004E2568" w:rsidP="004E2568">
      <w:pPr>
        <w:pStyle w:val="PaperBody"/>
        <w:keepNext/>
      </w:pPr>
      <w:r w:rsidRPr="004E2568">
        <w:rPr>
          <w:rFonts w:cs="Arial"/>
          <w:noProof/>
        </w:rPr>
        <w:drawing>
          <wp:inline distT="0" distB="0" distL="0" distR="0" wp14:anchorId="49811C67" wp14:editId="587202CA">
            <wp:extent cx="5943600" cy="2762250"/>
            <wp:effectExtent l="0" t="0" r="0" b="0"/>
            <wp:docPr id="21552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7998" name=""/>
                    <pic:cNvPicPr/>
                  </pic:nvPicPr>
                  <pic:blipFill>
                    <a:blip r:embed="rId20"/>
                    <a:stretch>
                      <a:fillRect/>
                    </a:stretch>
                  </pic:blipFill>
                  <pic:spPr>
                    <a:xfrm>
                      <a:off x="0" y="0"/>
                      <a:ext cx="5943600" cy="2762250"/>
                    </a:xfrm>
                    <a:prstGeom prst="rect">
                      <a:avLst/>
                    </a:prstGeom>
                  </pic:spPr>
                </pic:pic>
              </a:graphicData>
            </a:graphic>
          </wp:inline>
        </w:drawing>
      </w:r>
    </w:p>
    <w:p w:rsidR="00E320EB" w:rsidRDefault="004E2568" w:rsidP="00C2710A">
      <w:pPr>
        <w:pStyle w:val="ae"/>
        <w:jc w:val="center"/>
        <w:rPr>
          <w:rFonts w:cs="Arial"/>
        </w:rPr>
      </w:pPr>
      <w:r>
        <w:t xml:space="preserve">Figure </w:t>
      </w:r>
      <w:r>
        <w:fldChar w:fldCharType="begin"/>
      </w:r>
      <w:r>
        <w:instrText xml:space="preserve"> SEQ Figure \* ARABIC </w:instrText>
      </w:r>
      <w:r>
        <w:fldChar w:fldCharType="separate"/>
      </w:r>
      <w:r w:rsidR="00D11DDE">
        <w:rPr>
          <w:noProof/>
        </w:rPr>
        <w:t>8</w:t>
      </w:r>
      <w:r>
        <w:fldChar w:fldCharType="end"/>
      </w:r>
      <w:r>
        <w:t>. A GUI to run the worflow</w:t>
      </w:r>
    </w:p>
    <w:p w:rsidR="00E320EB" w:rsidRDefault="00E320EB">
      <w:pPr>
        <w:pStyle w:val="PaperBody"/>
        <w:rPr>
          <w:rFonts w:cs="Arial"/>
        </w:rPr>
      </w:pPr>
    </w:p>
    <w:p w:rsidR="00CD51EC" w:rsidRDefault="00CD51EC" w:rsidP="00CD51EC">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lastRenderedPageBreak/>
        <w:t>Advanced skills</w:t>
      </w:r>
    </w:p>
    <w:p w:rsidR="00BB75B7" w:rsidRDefault="00BB75B7" w:rsidP="00D923F8">
      <w:pPr>
        <w:pStyle w:val="2"/>
      </w:pPr>
      <w:r>
        <w:rPr>
          <w:rStyle w:val="md-plain"/>
          <w:rFonts w:ascii="Open Sans" w:hAnsi="Open Sans" w:cs="Open Sans"/>
          <w:color w:val="333333"/>
          <w:sz w:val="54"/>
          <w:szCs w:val="54"/>
        </w:rPr>
        <w:t>Annotation Migration</w:t>
      </w:r>
    </w:p>
    <w:p w:rsidR="00A3687A" w:rsidRDefault="00A366C4" w:rsidP="009C2341">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In the event of multiple versions of annotations, merging of one prioritized version with others or the migration of old </w:t>
      </w:r>
      <w:r w:rsidR="006F65E0">
        <w:rPr>
          <w:rStyle w:val="md-plain"/>
          <w:rFonts w:ascii="Open Sans" w:hAnsi="Open Sans" w:cs="Open Sans"/>
          <w:color w:val="333333"/>
          <w:shd w:val="clear" w:color="auto" w:fill="FFFFFF"/>
        </w:rPr>
        <w:t>version ‘</w:t>
      </w:r>
      <w:r>
        <w:rPr>
          <w:rStyle w:val="md-plain"/>
          <w:rFonts w:ascii="Open Sans" w:hAnsi="Open Sans" w:cs="Open Sans"/>
          <w:color w:val="333333"/>
          <w:shd w:val="clear" w:color="auto" w:fill="FFFFFF"/>
        </w:rPr>
        <w:t xml:space="preserve">s annotations to new PDF file due to formatting or sequencing changes in the input PDF document can be accomplished through the use of the </w:t>
      </w:r>
      <w:r w:rsidRPr="00467D58">
        <w:rPr>
          <w:rStyle w:val="md-plain"/>
          <w:rFonts w:ascii="Open Sans" w:hAnsi="Open Sans" w:cs="Open Sans"/>
          <w:b/>
          <w:bCs/>
          <w:i/>
          <w:iCs/>
          <w:color w:val="333333"/>
          <w:shd w:val="clear" w:color="auto" w:fill="FFFFFF"/>
        </w:rPr>
        <w:t>Update</w:t>
      </w:r>
      <w:r>
        <w:rPr>
          <w:rStyle w:val="md-plain"/>
          <w:rFonts w:ascii="Open Sans" w:hAnsi="Open Sans" w:cs="Open Sans"/>
          <w:color w:val="333333"/>
          <w:shd w:val="clear" w:color="auto" w:fill="FFFFFF"/>
        </w:rPr>
        <w:t xml:space="preserve"> function. This allows for the achievement of our intended goals with one-line script</w:t>
      </w:r>
      <w:r w:rsidR="007C30E5">
        <w:rPr>
          <w:rStyle w:val="md-plain"/>
          <w:rFonts w:ascii="Open Sans" w:hAnsi="Open Sans" w:cs="Open Sans"/>
          <w:color w:val="333333"/>
          <w:shd w:val="clear" w:color="auto" w:fill="FFFFFF"/>
        </w:rPr>
        <w:t>, here is example:</w:t>
      </w:r>
    </w:p>
    <w:p w:rsidR="007C30E5" w:rsidRDefault="007C30E5" w:rsidP="00E45CE1">
      <w:pPr>
        <w:pStyle w:val="PaperBody"/>
        <w:jc w:val="center"/>
      </w:pPr>
      <w:r w:rsidRPr="00E45CE1">
        <w:rPr>
          <w:noProof/>
        </w:rPr>
        <w:drawing>
          <wp:inline distT="0" distB="0" distL="0" distR="0" wp14:anchorId="44DC8F7A" wp14:editId="50FF81BE">
            <wp:extent cx="5943600" cy="2064385"/>
            <wp:effectExtent l="0" t="0" r="0" b="0"/>
            <wp:docPr id="1799395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5904" name=""/>
                    <pic:cNvPicPr/>
                  </pic:nvPicPr>
                  <pic:blipFill>
                    <a:blip r:embed="rId21"/>
                    <a:stretch>
                      <a:fillRect/>
                    </a:stretch>
                  </pic:blipFill>
                  <pic:spPr>
                    <a:xfrm>
                      <a:off x="0" y="0"/>
                      <a:ext cx="5943600" cy="2064385"/>
                    </a:xfrm>
                    <a:prstGeom prst="rect">
                      <a:avLst/>
                    </a:prstGeom>
                  </pic:spPr>
                </pic:pic>
              </a:graphicData>
            </a:graphic>
          </wp:inline>
        </w:drawing>
      </w:r>
    </w:p>
    <w:p w:rsidR="007C30E5" w:rsidRPr="00A3687A" w:rsidRDefault="007C30E5" w:rsidP="00212314">
      <w:pPr>
        <w:pStyle w:val="ae"/>
        <w:jc w:val="center"/>
      </w:pPr>
      <w:r>
        <w:t xml:space="preserve">Figure </w:t>
      </w:r>
      <w:r>
        <w:fldChar w:fldCharType="begin"/>
      </w:r>
      <w:r>
        <w:instrText xml:space="preserve"> SEQ Figure \* ARABIC </w:instrText>
      </w:r>
      <w:r>
        <w:fldChar w:fldCharType="separate"/>
      </w:r>
      <w:r w:rsidR="00D11DDE">
        <w:rPr>
          <w:noProof/>
        </w:rPr>
        <w:t>9</w:t>
      </w:r>
      <w:r>
        <w:fldChar w:fldCharType="end"/>
      </w:r>
      <w:r>
        <w:t>.</w:t>
      </w:r>
      <w:r w:rsidR="0026281D">
        <w:t>Code for annotation migration from old version to new version PDF</w:t>
      </w:r>
    </w:p>
    <w:p w:rsidR="00AF6F95" w:rsidRDefault="00AF6F95" w:rsidP="0012374D">
      <w:pPr>
        <w:pStyle w:val="PaperBody"/>
        <w:rPr>
          <w:shd w:val="clear" w:color="auto" w:fill="FFFFFF"/>
        </w:rPr>
      </w:pPr>
    </w:p>
    <w:p w:rsidR="00C449B8" w:rsidRPr="00C449B8" w:rsidRDefault="00900663" w:rsidP="0012374D">
      <w:pPr>
        <w:pStyle w:val="PaperBody"/>
      </w:pPr>
      <w:r>
        <w:rPr>
          <w:shd w:val="clear" w:color="auto" w:fill="FFFFFF"/>
        </w:rPr>
        <w:t xml:space="preserve">and then run the bash command to get the </w:t>
      </w:r>
      <w:r w:rsidR="00AF6F95">
        <w:rPr>
          <w:shd w:val="clear" w:color="auto" w:fill="FFFFFF"/>
        </w:rPr>
        <w:t xml:space="preserve">annotated </w:t>
      </w:r>
      <w:r w:rsidR="00AF6F95">
        <w:rPr>
          <w:rFonts w:hint="eastAsia"/>
          <w:shd w:val="clear" w:color="auto" w:fill="FFFFFF"/>
          <w:lang w:eastAsia="zh-CN"/>
        </w:rPr>
        <w:t>PDF</w:t>
      </w:r>
      <w:r>
        <w:rPr>
          <w:shd w:val="clear" w:color="auto" w:fill="FFFFFF"/>
        </w:rPr>
        <w:t>:</w:t>
      </w:r>
    </w:p>
    <w:p w:rsidR="00E320EB" w:rsidRPr="007A0207" w:rsidRDefault="007A0207" w:rsidP="007A0207">
      <w:pPr>
        <w:pStyle w:val="PaperSourceCode"/>
      </w:pPr>
      <w:r w:rsidRPr="007A0207">
        <w:t>python3 AddComment.py  -p blank.pdf -j FinalVersion.json -o Annotated.pdf</w:t>
      </w:r>
      <w:r>
        <w:t>;</w:t>
      </w:r>
    </w:p>
    <w:p w:rsidR="00E320EB" w:rsidRDefault="00E320EB">
      <w:pPr>
        <w:pStyle w:val="PaperBody"/>
        <w:rPr>
          <w:rFonts w:cs="Arial"/>
        </w:rPr>
      </w:pPr>
    </w:p>
    <w:p w:rsidR="005F1E6E" w:rsidRDefault="005F1E6E" w:rsidP="007B4612">
      <w:pPr>
        <w:pStyle w:val="PaperBody"/>
        <w:keepNext/>
        <w:jc w:val="center"/>
      </w:pPr>
      <w:r w:rsidRPr="005F1E6E">
        <w:rPr>
          <w:rFonts w:cs="Arial"/>
          <w:noProof/>
        </w:rPr>
        <w:lastRenderedPageBreak/>
        <w:drawing>
          <wp:inline distT="0" distB="0" distL="0" distR="0" wp14:anchorId="6E0B356E" wp14:editId="5F5EF32B">
            <wp:extent cx="3388918" cy="5357374"/>
            <wp:effectExtent l="0" t="0" r="2540" b="0"/>
            <wp:docPr id="2011266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6097" name=""/>
                    <pic:cNvPicPr/>
                  </pic:nvPicPr>
                  <pic:blipFill>
                    <a:blip r:embed="rId22"/>
                    <a:stretch>
                      <a:fillRect/>
                    </a:stretch>
                  </pic:blipFill>
                  <pic:spPr>
                    <a:xfrm>
                      <a:off x="0" y="0"/>
                      <a:ext cx="3392317" cy="5362747"/>
                    </a:xfrm>
                    <a:prstGeom prst="rect">
                      <a:avLst/>
                    </a:prstGeom>
                  </pic:spPr>
                </pic:pic>
              </a:graphicData>
            </a:graphic>
          </wp:inline>
        </w:drawing>
      </w:r>
    </w:p>
    <w:p w:rsidR="00E320EB" w:rsidRDefault="005F1E6E" w:rsidP="005F1E6E">
      <w:pPr>
        <w:pStyle w:val="ae"/>
        <w:rPr>
          <w:rFonts w:cs="Arial"/>
          <w:lang w:eastAsia="zh-CN"/>
        </w:rPr>
      </w:pPr>
      <w:r>
        <w:t xml:space="preserve">Figure </w:t>
      </w:r>
      <w:r>
        <w:fldChar w:fldCharType="begin"/>
      </w:r>
      <w:r>
        <w:instrText xml:space="preserve"> SEQ Figure \* ARABIC </w:instrText>
      </w:r>
      <w:r>
        <w:fldChar w:fldCharType="separate"/>
      </w:r>
      <w:r w:rsidR="00D11DDE">
        <w:rPr>
          <w:noProof/>
        </w:rPr>
        <w:t>10</w:t>
      </w:r>
      <w:r>
        <w:fldChar w:fldCharType="end"/>
      </w:r>
      <w:r>
        <w:rPr>
          <w:rFonts w:hint="eastAsia"/>
          <w:lang w:eastAsia="zh-CN"/>
        </w:rPr>
        <w:t>．</w:t>
      </w:r>
      <w:r w:rsidR="00A05FD1">
        <w:rPr>
          <w:lang w:eastAsia="zh-CN"/>
        </w:rPr>
        <w:t>S</w:t>
      </w:r>
      <w:r w:rsidR="00A05FD1" w:rsidRPr="00A05FD1">
        <w:rPr>
          <w:lang w:eastAsia="zh-CN"/>
        </w:rPr>
        <w:t>chematic diagram</w:t>
      </w:r>
      <w:r w:rsidR="00A05FD1">
        <w:rPr>
          <w:lang w:eastAsia="zh-CN"/>
        </w:rPr>
        <w:t xml:space="preserve"> on annotation migration</w:t>
      </w:r>
    </w:p>
    <w:p w:rsidR="00374517" w:rsidRDefault="00374517" w:rsidP="008D7B8A">
      <w:pPr>
        <w:pStyle w:val="2"/>
      </w:pPr>
      <w:r>
        <w:rPr>
          <w:rStyle w:val="md-plain"/>
          <w:rFonts w:ascii="Open Sans" w:hAnsi="Open Sans" w:cs="Open Sans"/>
          <w:color w:val="333333"/>
          <w:sz w:val="42"/>
          <w:szCs w:val="42"/>
        </w:rPr>
        <w:t>Divide-and-Conquer</w:t>
      </w:r>
    </w:p>
    <w:p w:rsidR="00374517" w:rsidRPr="007048E1" w:rsidRDefault="00374517" w:rsidP="007048E1">
      <w:pPr>
        <w:pStyle w:val="PaperBody"/>
      </w:pPr>
      <w:r w:rsidRPr="007048E1">
        <w:rPr>
          <w:rStyle w:val="md-plain"/>
        </w:rPr>
        <w:t xml:space="preserve">Adding comments and annotations to a CRF document is a complex and laborious process for companies as these documents typically span hundreds of </w:t>
      </w:r>
      <w:r w:rsidR="00CB5F96" w:rsidRPr="007048E1">
        <w:rPr>
          <w:rStyle w:val="md-plain"/>
        </w:rPr>
        <w:t>pages. The</w:t>
      </w:r>
      <w:r w:rsidRPr="007048E1">
        <w:rPr>
          <w:rStyle w:val="md-plain"/>
        </w:rPr>
        <w:t xml:space="preserve"> current methods for adding comments and annotations to CRF documents are limited to factors such as page numbers, </w:t>
      </w:r>
      <w:r w:rsidR="00CB5F96" w:rsidRPr="007048E1">
        <w:rPr>
          <w:rStyle w:val="md-plain"/>
        </w:rPr>
        <w:t>SDS file ,</w:t>
      </w:r>
      <w:r w:rsidRPr="007048E1">
        <w:rPr>
          <w:rStyle w:val="md-plain"/>
        </w:rPr>
        <w:t xml:space="preserve">resulting in low efficiency as this work is often assigned to only one person who is responsible for completing it. Using multiple dimension hash packaged </w:t>
      </w:r>
      <w:r w:rsidR="00E31857" w:rsidRPr="007048E1">
        <w:rPr>
          <w:rStyle w:val="md-plain"/>
        </w:rPr>
        <w:t>JSON</w:t>
      </w:r>
      <w:r w:rsidRPr="007048E1">
        <w:rPr>
          <w:rStyle w:val="md-plain"/>
        </w:rPr>
        <w:t xml:space="preserve"> class obviously overcome this limit because it relies solely on the structure of the tables which is totally independent with page numbers. This implies that by carefully segmenting the document at the H1 caption in the form, we can achieve a seamless partitioning of the document. This way, different sections of the document can be allocated to different team members, who can collaborate effectively by leveraging various collaborative tools such as Github, GitLAB, mailing lists, Resilio Sync, etc. Each team member takes responsibility for ensuring the accuracy of their respective document annotations. Finally, the administrator can merge all contributions to arrive at the final output. </w:t>
      </w:r>
    </w:p>
    <w:p w:rsidR="007B4612" w:rsidRDefault="007048E1" w:rsidP="007B4612">
      <w:pPr>
        <w:pStyle w:val="PaperBody"/>
        <w:keepNext/>
        <w:jc w:val="center"/>
      </w:pPr>
      <w:r w:rsidRPr="007048E1">
        <w:rPr>
          <w:noProof/>
        </w:rPr>
        <w:lastRenderedPageBreak/>
        <w:drawing>
          <wp:inline distT="0" distB="0" distL="0" distR="0" wp14:anchorId="66BBBFE6" wp14:editId="4FE94EE2">
            <wp:extent cx="3899788" cy="4955980"/>
            <wp:effectExtent l="0" t="0" r="5715" b="0"/>
            <wp:docPr id="1334161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1698" name=""/>
                    <pic:cNvPicPr/>
                  </pic:nvPicPr>
                  <pic:blipFill>
                    <a:blip r:embed="rId23"/>
                    <a:stretch>
                      <a:fillRect/>
                    </a:stretch>
                  </pic:blipFill>
                  <pic:spPr>
                    <a:xfrm>
                      <a:off x="0" y="0"/>
                      <a:ext cx="3908393" cy="4966916"/>
                    </a:xfrm>
                    <a:prstGeom prst="rect">
                      <a:avLst/>
                    </a:prstGeom>
                  </pic:spPr>
                </pic:pic>
              </a:graphicData>
            </a:graphic>
          </wp:inline>
        </w:drawing>
      </w:r>
    </w:p>
    <w:p w:rsidR="00B3211A" w:rsidRDefault="007B4612" w:rsidP="00B3211A">
      <w:pPr>
        <w:pStyle w:val="ae"/>
        <w:rPr>
          <w:rFonts w:ascii="Segoe UI" w:hAnsi="Segoe UI" w:cs="Segoe UI"/>
          <w:color w:val="2A2B2E"/>
          <w:sz w:val="21"/>
          <w:szCs w:val="21"/>
        </w:rPr>
      </w:pPr>
      <w:r>
        <w:t xml:space="preserve">Figure </w:t>
      </w:r>
      <w:r>
        <w:fldChar w:fldCharType="begin"/>
      </w:r>
      <w:r>
        <w:instrText xml:space="preserve"> SEQ Figure \* ARABIC </w:instrText>
      </w:r>
      <w:r>
        <w:fldChar w:fldCharType="separate"/>
      </w:r>
      <w:r w:rsidR="00D11DDE">
        <w:rPr>
          <w:noProof/>
        </w:rPr>
        <w:t>11</w:t>
      </w:r>
      <w:r>
        <w:fldChar w:fldCharType="end"/>
      </w:r>
      <w:r>
        <w:t>.</w:t>
      </w:r>
      <w:r w:rsidR="00B3211A" w:rsidRPr="00B3211A">
        <w:rPr>
          <w:rFonts w:ascii="Segoe UI" w:hAnsi="Segoe UI" w:cs="Segoe UI"/>
          <w:color w:val="2A2B2E"/>
          <w:sz w:val="21"/>
          <w:szCs w:val="21"/>
        </w:rPr>
        <w:t xml:space="preserve"> </w:t>
      </w:r>
      <w:r w:rsidR="00EF26DB">
        <w:rPr>
          <w:lang w:eastAsia="zh-CN"/>
        </w:rPr>
        <w:t>S</w:t>
      </w:r>
      <w:r w:rsidR="00EF26DB" w:rsidRPr="00A05FD1">
        <w:rPr>
          <w:lang w:eastAsia="zh-CN"/>
        </w:rPr>
        <w:t>chematic diagram</w:t>
      </w:r>
      <w:r w:rsidR="00EF26DB">
        <w:rPr>
          <w:lang w:eastAsia="zh-CN"/>
        </w:rPr>
        <w:t xml:space="preserve"> on </w:t>
      </w:r>
      <w:r w:rsidR="00EF26DB">
        <w:rPr>
          <w:rFonts w:ascii="Segoe UI" w:hAnsi="Segoe UI" w:cs="Segoe UI"/>
          <w:color w:val="2A2B2E"/>
          <w:sz w:val="21"/>
          <w:szCs w:val="21"/>
        </w:rPr>
        <w:t>t</w:t>
      </w:r>
      <w:r w:rsidR="00B3211A">
        <w:rPr>
          <w:rFonts w:ascii="Segoe UI" w:hAnsi="Segoe UI" w:cs="Segoe UI"/>
          <w:color w:val="2A2B2E"/>
          <w:sz w:val="21"/>
          <w:szCs w:val="21"/>
        </w:rPr>
        <w:t>ask segmentation</w:t>
      </w:r>
      <w:r w:rsidR="00EF26DB">
        <w:rPr>
          <w:rFonts w:ascii="Segoe UI" w:hAnsi="Segoe UI" w:cs="Segoe UI"/>
          <w:color w:val="2A2B2E"/>
          <w:sz w:val="21"/>
          <w:szCs w:val="21"/>
        </w:rPr>
        <w:t xml:space="preserve"> and integration </w:t>
      </w:r>
    </w:p>
    <w:p w:rsidR="00905D6A" w:rsidRDefault="00905D6A" w:rsidP="00905D6A">
      <w:pPr>
        <w:pStyle w:val="1"/>
      </w:pPr>
      <w:bookmarkStart w:id="4" w:name="_Toc272756045"/>
      <w:r>
        <w:rPr>
          <w:rFonts w:hint="eastAsia"/>
          <w:lang w:eastAsia="zh-CN"/>
        </w:rPr>
        <w:t>L</w:t>
      </w:r>
      <w:r>
        <w:rPr>
          <w:lang w:eastAsia="zh-CN"/>
        </w:rPr>
        <w:t>imitatio</w:t>
      </w:r>
      <w:r w:rsidRPr="00905D6A">
        <w:t xml:space="preserve">n and </w:t>
      </w:r>
      <w:hyperlink r:id="rId24" w:history="1">
        <w:r w:rsidRPr="00905D6A">
          <w:t>Prospect</w:t>
        </w:r>
      </w:hyperlink>
    </w:p>
    <w:p w:rsidR="00D42CCD" w:rsidRPr="00D42CCD" w:rsidRDefault="000D680B" w:rsidP="000D680B">
      <w:pPr>
        <w:pStyle w:val="2"/>
        <w:rPr>
          <w:lang w:eastAsia="zh-CN"/>
        </w:rPr>
      </w:pPr>
      <w:r>
        <w:rPr>
          <w:rFonts w:hint="eastAsia"/>
          <w:lang w:eastAsia="zh-CN"/>
        </w:rPr>
        <w:t>L</w:t>
      </w:r>
      <w:r>
        <w:rPr>
          <w:lang w:eastAsia="zh-CN"/>
        </w:rPr>
        <w:t>mimtation</w:t>
      </w:r>
    </w:p>
    <w:p w:rsidR="00B6775F" w:rsidRPr="00B6775F" w:rsidRDefault="00683A93" w:rsidP="00B6775F">
      <w:pPr>
        <w:pStyle w:val="PaperBody"/>
        <w:rPr>
          <w:lang w:eastAsia="zh-CN"/>
        </w:rPr>
      </w:pPr>
      <w:r>
        <w:rPr>
          <w:rFonts w:hint="eastAsia"/>
          <w:lang w:eastAsia="zh-CN"/>
        </w:rPr>
        <w:t>A</w:t>
      </w:r>
      <w:r>
        <w:rPr>
          <w:lang w:eastAsia="zh-CN"/>
        </w:rPr>
        <w:t>fter testing, for a CRF PDF has more than 200 pages, the whole workflow but JSON manual-editing  only cost  3</w:t>
      </w:r>
      <w:r w:rsidR="00E70408">
        <w:rPr>
          <w:lang w:eastAsia="zh-CN"/>
        </w:rPr>
        <w:t>-6</w:t>
      </w:r>
      <w:r>
        <w:rPr>
          <w:lang w:eastAsia="zh-CN"/>
        </w:rPr>
        <w:t xml:space="preserve"> second</w:t>
      </w:r>
      <w:r w:rsidR="00D13033">
        <w:rPr>
          <w:lang w:eastAsia="zh-CN"/>
        </w:rPr>
        <w:t xml:space="preserve"> but it still have some limitions:</w:t>
      </w:r>
    </w:p>
    <w:p w:rsidR="00D8348D" w:rsidRDefault="00D8348D" w:rsidP="0053464A">
      <w:pPr>
        <w:pStyle w:val="3"/>
        <w:rPr>
          <w:shd w:val="clear" w:color="auto" w:fill="FFFFFF"/>
        </w:rPr>
      </w:pPr>
      <w:r>
        <w:rPr>
          <w:shd w:val="clear" w:color="auto" w:fill="FFFFFF"/>
        </w:rPr>
        <w:t>Difficulty in human comprehension.</w:t>
      </w:r>
    </w:p>
    <w:p w:rsidR="00F2424F" w:rsidRDefault="00F2424F" w:rsidP="00ED0D54">
      <w:pPr>
        <w:pStyle w:val="PaperBody"/>
      </w:pPr>
      <w:r w:rsidRPr="00ED0D54">
        <w:t>Theoretically speaking, any tabular data can be transformed into a key-value pair format, thereby enabling its conversion into a finite-dimensional hash table.</w:t>
      </w:r>
      <w:r w:rsidR="00FF47B5" w:rsidRPr="00ED0D54">
        <w:t xml:space="preserve"> However, hash table format is machine-readable, yet it may pose challenges for human comprehension.</w:t>
      </w:r>
      <w:r w:rsidR="00ED0D54" w:rsidRPr="00ED0D54">
        <w:t xml:space="preserve"> Converting a hash table to JSON format can improve its readability, as JSON is a lightweight data exchange format that is easy to read and understand. It is also easy to parse and proce</w:t>
      </w:r>
      <w:r w:rsidR="00ED0D54" w:rsidRPr="0077130F">
        <w:t>ss in most programming languages. However, this depends on the specific content of the hash table and the design of the JSON format. In some cases, due to the nature of hash tables, especially when dealing with deep nesting, converting to JSON format may pose challenges for human comprehension.</w:t>
      </w:r>
      <w:r w:rsidR="00877887" w:rsidRPr="0077130F">
        <w:t xml:space="preserve"> Even though many readers can now automatically format JSON to optimize it for human reading, reading JSON still requires a certain level of knowledge and skill from the user compared to the presentation of data in tabular form such as Excel.</w:t>
      </w:r>
      <w:r w:rsidR="0077130F" w:rsidRPr="0077130F">
        <w:t xml:space="preserve"> Therefore, some relevant training work may still be necessary.</w:t>
      </w:r>
    </w:p>
    <w:p w:rsidR="00046D89" w:rsidRDefault="00046D89" w:rsidP="00046D89">
      <w:pPr>
        <w:pStyle w:val="2"/>
        <w:rPr>
          <w:lang w:eastAsia="zh-CN"/>
        </w:rPr>
      </w:pPr>
      <w:r>
        <w:rPr>
          <w:rFonts w:hint="eastAsia"/>
          <w:lang w:eastAsia="zh-CN"/>
        </w:rPr>
        <w:lastRenderedPageBreak/>
        <w:t>F</w:t>
      </w:r>
      <w:r>
        <w:rPr>
          <w:lang w:eastAsia="zh-CN"/>
        </w:rPr>
        <w:t>uture work</w:t>
      </w:r>
    </w:p>
    <w:p w:rsidR="00046D89" w:rsidRDefault="00C21035" w:rsidP="00C21035">
      <w:pPr>
        <w:pStyle w:val="PaperBody"/>
        <w:rPr>
          <w:shd w:val="clear" w:color="auto" w:fill="FFFFFF"/>
        </w:rPr>
      </w:pPr>
      <w:r>
        <w:rPr>
          <w:shd w:val="clear" w:color="auto" w:fill="FFFFFF"/>
        </w:rPr>
        <w:t xml:space="preserve">With the development of AI tools such as GPT and GLM, it is becoming increasingly feasible to convert human-readable descriptive natural language into JSON format. However, this process is highly dependent on the user's coding and expression habits, and further </w:t>
      </w:r>
      <w:r w:rsidR="007C4542">
        <w:rPr>
          <w:shd w:val="clear" w:color="auto" w:fill="FFFFFF"/>
        </w:rPr>
        <w:t>f</w:t>
      </w:r>
      <w:r>
        <w:rPr>
          <w:shd w:val="clear" w:color="auto" w:fill="FFFFFF"/>
        </w:rPr>
        <w:t>ine-</w:t>
      </w:r>
      <w:r w:rsidR="007C4542">
        <w:rPr>
          <w:shd w:val="clear" w:color="auto" w:fill="FFFFFF"/>
        </w:rPr>
        <w:t>t</w:t>
      </w:r>
      <w:r>
        <w:rPr>
          <w:shd w:val="clear" w:color="auto" w:fill="FFFFFF"/>
        </w:rPr>
        <w:t>uning of the relevant language models is necessary. Our team is now working on meeting this demand and making continuous efforts to achieve this goal</w:t>
      </w:r>
      <w:r w:rsidR="00BA6B69">
        <w:rPr>
          <w:shd w:val="clear" w:color="auto" w:fill="FFFFFF"/>
        </w:rPr>
        <w:t>.</w:t>
      </w:r>
    </w:p>
    <w:p w:rsidR="00B51BDF" w:rsidRDefault="00B51BDF" w:rsidP="005211E3">
      <w:pPr>
        <w:pStyle w:val="PaperBody"/>
      </w:pPr>
      <w:r w:rsidRPr="005211E3">
        <w:rPr>
          <w:noProof/>
        </w:rPr>
        <w:drawing>
          <wp:inline distT="0" distB="0" distL="0" distR="0">
            <wp:extent cx="5744452" cy="3349703"/>
            <wp:effectExtent l="0" t="0" r="8890" b="3175"/>
            <wp:docPr id="185525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08" cy="3358424"/>
                    </a:xfrm>
                    <a:prstGeom prst="rect">
                      <a:avLst/>
                    </a:prstGeom>
                    <a:noFill/>
                    <a:ln>
                      <a:noFill/>
                    </a:ln>
                  </pic:spPr>
                </pic:pic>
              </a:graphicData>
            </a:graphic>
          </wp:inline>
        </w:drawing>
      </w:r>
    </w:p>
    <w:p w:rsidR="00B51BDF" w:rsidRPr="00046D89" w:rsidRDefault="00B51BDF" w:rsidP="00B51BDF">
      <w:pPr>
        <w:pStyle w:val="ae"/>
        <w:rPr>
          <w:lang w:eastAsia="zh-CN"/>
        </w:rPr>
      </w:pPr>
      <w:r>
        <w:t xml:space="preserve">Figure </w:t>
      </w:r>
      <w:r>
        <w:fldChar w:fldCharType="begin"/>
      </w:r>
      <w:r>
        <w:instrText xml:space="preserve"> SEQ Figure \* ARABIC </w:instrText>
      </w:r>
      <w:r>
        <w:fldChar w:fldCharType="separate"/>
      </w:r>
      <w:r w:rsidR="00D11DDE">
        <w:rPr>
          <w:noProof/>
        </w:rPr>
        <w:t>12</w:t>
      </w:r>
      <w:r>
        <w:fldChar w:fldCharType="end"/>
      </w:r>
      <w:r>
        <w:t>.</w:t>
      </w:r>
      <w:r w:rsidR="009D35A5">
        <w:t xml:space="preserve">A basic GPT model design for JSON translation </w:t>
      </w:r>
    </w:p>
    <w:p w:rsidR="0030406D" w:rsidRDefault="0030406D" w:rsidP="00BF3FAC">
      <w:pPr>
        <w:pStyle w:val="1"/>
      </w:pPr>
      <w:r w:rsidRPr="009C1EE5">
        <w:t>C</w:t>
      </w:r>
      <w:r w:rsidR="005C2A9F" w:rsidRPr="009C1EE5">
        <w:t>onclusion</w:t>
      </w:r>
      <w:bookmarkEnd w:id="4"/>
    </w:p>
    <w:p w:rsidR="00C75EDD" w:rsidRPr="00D8722D" w:rsidRDefault="00C75EDD" w:rsidP="00C75EDD">
      <w:pPr>
        <w:pStyle w:val="PaperBody"/>
        <w:rPr>
          <w:lang w:eastAsia="zh-CN"/>
        </w:rPr>
      </w:pPr>
      <w:r>
        <w:rPr>
          <w:lang w:eastAsia="zh-CN"/>
        </w:rPr>
        <w:t xml:space="preserve">We have </w:t>
      </w:r>
      <w:r w:rsidR="00F61B85">
        <w:rPr>
          <w:lang w:eastAsia="zh-CN"/>
        </w:rPr>
        <w:t>developed</w:t>
      </w:r>
      <w:r>
        <w:rPr>
          <w:lang w:eastAsia="zh-CN"/>
        </w:rPr>
        <w:t xml:space="preserve"> </w:t>
      </w:r>
      <w:r w:rsidR="00F61B85">
        <w:rPr>
          <w:lang w:eastAsia="zh-CN"/>
        </w:rPr>
        <w:t>an</w:t>
      </w:r>
      <w:r>
        <w:rPr>
          <w:lang w:eastAsia="zh-CN"/>
        </w:rPr>
        <w:t xml:space="preserve"> </w:t>
      </w:r>
      <w:r w:rsidR="0048686A">
        <w:rPr>
          <w:lang w:eastAsia="zh-CN"/>
        </w:rPr>
        <w:t>intact</w:t>
      </w:r>
      <w:r>
        <w:rPr>
          <w:lang w:eastAsia="zh-CN"/>
        </w:rPr>
        <w:t xml:space="preserve"> software package </w:t>
      </w:r>
      <w:r w:rsidR="0048686A">
        <w:rPr>
          <w:lang w:eastAsia="zh-CN"/>
        </w:rPr>
        <w:t>include a series CLI-based tools and a GUI to semi-automatic adding comments to CRF PDF file.</w:t>
      </w:r>
      <w:r w:rsidR="00F61B85">
        <w:rPr>
          <w:lang w:eastAsia="zh-CN"/>
        </w:rPr>
        <w:t xml:space="preserve"> The core thought of algorithm is the automatic self-expandable infinite-dimension hash </w:t>
      </w:r>
      <w:r w:rsidR="00E91432">
        <w:rPr>
          <w:rFonts w:hint="eastAsia"/>
          <w:lang w:eastAsia="zh-CN"/>
        </w:rPr>
        <w:t>table</w:t>
      </w:r>
      <w:r w:rsidR="00651C6D">
        <w:rPr>
          <w:lang w:eastAsia="zh-CN"/>
        </w:rPr>
        <w:t xml:space="preserve"> </w:t>
      </w:r>
      <w:r w:rsidR="00651C6D">
        <w:rPr>
          <w:rFonts w:hint="eastAsia"/>
          <w:lang w:eastAsia="zh-CN"/>
        </w:rPr>
        <w:t>for</w:t>
      </w:r>
      <w:r w:rsidR="00651C6D">
        <w:rPr>
          <w:lang w:eastAsia="zh-CN"/>
        </w:rPr>
        <w:t xml:space="preserve"> storing whole data structure of CRF PDF</w:t>
      </w:r>
      <w:r w:rsidR="00D8722D">
        <w:rPr>
          <w:lang w:eastAsia="zh-CN"/>
        </w:rPr>
        <w:t xml:space="preserve"> and</w:t>
      </w:r>
      <w:r w:rsidR="00D8722D" w:rsidRPr="00D8722D">
        <w:rPr>
          <w:rFonts w:ascii="Montserrat" w:hAnsi="Montserrat"/>
          <w:color w:val="393939"/>
          <w:sz w:val="21"/>
          <w:szCs w:val="21"/>
          <w:shd w:val="clear" w:color="auto" w:fill="FFFFFF"/>
        </w:rPr>
        <w:t xml:space="preserve"> </w:t>
      </w:r>
      <w:r w:rsidR="00D8722D" w:rsidRPr="00D8722D">
        <w:t xml:space="preserve">associated JSON format standard </w:t>
      </w:r>
      <w:r w:rsidR="00D708CD">
        <w:t>which is widely used in SQL area.</w:t>
      </w:r>
      <w:r w:rsidR="00E57FCB" w:rsidRPr="00E57FCB">
        <w:rPr>
          <w:rFonts w:ascii="Montserrat" w:hAnsi="Montserrat"/>
          <w:color w:val="393939"/>
          <w:sz w:val="21"/>
          <w:szCs w:val="21"/>
          <w:shd w:val="clear" w:color="auto" w:fill="FFFFFF"/>
        </w:rPr>
        <w:t xml:space="preserve"> </w:t>
      </w:r>
      <w:r w:rsidR="00E57FCB" w:rsidRPr="00422944">
        <w:t>Thank</w:t>
      </w:r>
      <w:r w:rsidR="00F32B4E" w:rsidRPr="00422944">
        <w:t>s</w:t>
      </w:r>
      <w:r w:rsidR="00E57FCB" w:rsidRPr="00422944">
        <w:t xml:space="preserve"> for the powerful capabilities of Python and the mature features of</w:t>
      </w:r>
      <w:r w:rsidR="00D16802">
        <w:t xml:space="preserve"> JSON related package</w:t>
      </w:r>
      <w:r w:rsidR="00AD1F4B">
        <w:t>,</w:t>
      </w:r>
      <w:r w:rsidR="00B43315">
        <w:t xml:space="preserve"> our package can migrate, </w:t>
      </w:r>
      <w:r w:rsidR="00B43315" w:rsidRPr="00B43315">
        <w:t>segmentat</w:t>
      </w:r>
      <w:r w:rsidR="00B43315">
        <w:t>e, update</w:t>
      </w:r>
      <w:r w:rsidR="00960F38">
        <w:t>, merge annotations with efficiency</w:t>
      </w:r>
      <w:r w:rsidR="00B43315">
        <w:t xml:space="preserve"> </w:t>
      </w:r>
      <w:r w:rsidR="005373B3">
        <w:t>and quality.</w:t>
      </w:r>
    </w:p>
    <w:p w:rsidR="0030406D" w:rsidRDefault="0030406D" w:rsidP="00BF3FAC">
      <w:pPr>
        <w:pStyle w:val="1"/>
      </w:pPr>
      <w:bookmarkStart w:id="5" w:name="_Toc272756046"/>
      <w:r w:rsidRPr="009C1EE5">
        <w:t>References</w:t>
      </w:r>
      <w:bookmarkEnd w:id="5"/>
      <w:r w:rsidR="00BF3FAC">
        <w:t xml:space="preserve"> </w:t>
      </w:r>
    </w:p>
    <w:p w:rsidR="001D463C" w:rsidRDefault="001D463C" w:rsidP="001D463C">
      <w:pPr>
        <w:pStyle w:val="PaperBody"/>
        <w:rPr>
          <w:rFonts w:ascii="ArialMT" w:hAnsi="ArialMT" w:hint="eastAsia"/>
          <w:color w:val="000000"/>
        </w:rPr>
      </w:pPr>
      <w:r w:rsidRPr="001D463C">
        <w:rPr>
          <w:rFonts w:ascii="ArialMT" w:hAnsi="ArialMT"/>
          <w:color w:val="000000"/>
        </w:rPr>
        <w:t>Foundation Python Software. n.d.</w:t>
      </w:r>
      <w:r w:rsidR="000E1D4A" w:rsidRPr="00C4671B">
        <w:t xml:space="preserve"> </w:t>
      </w:r>
      <w:r w:rsidRPr="001D463C">
        <w:rPr>
          <w:rFonts w:ascii="ArialMT" w:hAnsi="ArialMT"/>
          <w:color w:val="000000"/>
        </w:rPr>
        <w:t xml:space="preserve">"Python 3.10.4 Documentation." </w:t>
      </w:r>
      <w:r w:rsidR="00582631" w:rsidRPr="00C4671B">
        <w:t xml:space="preserve">Accessed </w:t>
      </w:r>
      <w:r w:rsidR="00037631">
        <w:t>April</w:t>
      </w:r>
      <w:r w:rsidR="00582631" w:rsidRPr="00C4671B">
        <w:t xml:space="preserve"> 7, 20</w:t>
      </w:r>
      <w:r w:rsidR="00582631">
        <w:t>23</w:t>
      </w:r>
      <w:r w:rsidR="00582631" w:rsidRPr="00C4671B">
        <w:t xml:space="preserve">. </w:t>
      </w:r>
      <w:hyperlink r:id="rId26" w:history="1">
        <w:r w:rsidR="001A13BF" w:rsidRPr="008E62ED">
          <w:rPr>
            <w:rStyle w:val="ad"/>
            <w:rFonts w:ascii="ArialMT" w:hAnsi="ArialMT"/>
          </w:rPr>
          <w:t>https://docs.python.org/3/index.html</w:t>
        </w:r>
      </w:hyperlink>
      <w:r w:rsidRPr="001D463C">
        <w:rPr>
          <w:rFonts w:ascii="ArialMT" w:hAnsi="ArialMT"/>
          <w:color w:val="000000"/>
        </w:rPr>
        <w:t>.</w:t>
      </w:r>
    </w:p>
    <w:p w:rsidR="001A13BF" w:rsidRDefault="001A13BF" w:rsidP="001D463C">
      <w:pPr>
        <w:pStyle w:val="PaperBody"/>
        <w:rPr>
          <w:rFonts w:ascii="ArialMT" w:hAnsi="ArialMT" w:hint="eastAsia"/>
          <w:color w:val="000000"/>
        </w:rPr>
      </w:pPr>
      <w:r w:rsidRPr="001A13BF">
        <w:rPr>
          <w:rFonts w:ascii="ArialMT" w:hAnsi="ArialMT"/>
          <w:color w:val="000000"/>
        </w:rPr>
        <w:t>McKie, Jorj X. n.d. "PyMuPDF Documentation."</w:t>
      </w:r>
      <w:r w:rsidR="008B0C08" w:rsidRPr="008B0C08">
        <w:t xml:space="preserve"> </w:t>
      </w:r>
      <w:r w:rsidR="008B0C08" w:rsidRPr="00C4671B">
        <w:t xml:space="preserve">Accessed </w:t>
      </w:r>
      <w:r w:rsidR="008B0C08">
        <w:t>April</w:t>
      </w:r>
      <w:r w:rsidR="008B0C08" w:rsidRPr="00C4671B">
        <w:t xml:space="preserve"> </w:t>
      </w:r>
      <w:r w:rsidR="00197321">
        <w:t>1</w:t>
      </w:r>
      <w:r w:rsidR="008B0C08" w:rsidRPr="00C4671B">
        <w:t>, 20</w:t>
      </w:r>
      <w:r w:rsidR="008B0C08">
        <w:t>23</w:t>
      </w:r>
      <w:r w:rsidR="008B0C08" w:rsidRPr="00C4671B">
        <w:t xml:space="preserve">. </w:t>
      </w:r>
      <w:r w:rsidRPr="001A13BF">
        <w:rPr>
          <w:rFonts w:ascii="ArialMT" w:hAnsi="ArialMT"/>
          <w:color w:val="000000"/>
        </w:rPr>
        <w:t xml:space="preserve"> </w:t>
      </w:r>
      <w:hyperlink r:id="rId27" w:history="1">
        <w:r w:rsidR="00887B04" w:rsidRPr="008E62ED">
          <w:rPr>
            <w:rStyle w:val="ad"/>
            <w:rFonts w:ascii="ArialMT" w:hAnsi="ArialMT"/>
          </w:rPr>
          <w:t>https://pymupdf.readthedocs.io/en/latest/index.html</w:t>
        </w:r>
      </w:hyperlink>
    </w:p>
    <w:p w:rsidR="00393C94" w:rsidRDefault="00614538" w:rsidP="002306D9">
      <w:pPr>
        <w:pStyle w:val="PaperBody"/>
        <w:rPr>
          <w:rFonts w:ascii="ArialMT" w:hAnsi="ArialMT" w:hint="eastAsia"/>
          <w:color w:val="000000"/>
        </w:rPr>
      </w:pPr>
      <w:r w:rsidRPr="002306D9">
        <w:rPr>
          <w:rFonts w:ascii="ArialMT" w:hAnsi="ArialMT"/>
          <w:color w:val="000000"/>
        </w:rPr>
        <w:t>Lijun Chen, Jin Shi</w:t>
      </w:r>
      <w:r w:rsidR="00090292" w:rsidRPr="002306D9">
        <w:rPr>
          <w:rFonts w:ascii="ArialMT" w:hAnsi="ArialMT"/>
          <w:color w:val="000000"/>
        </w:rPr>
        <w:t>.</w:t>
      </w:r>
      <w:r w:rsidR="0039746E" w:rsidRPr="002306D9">
        <w:rPr>
          <w:rFonts w:ascii="ArialMT" w:hAnsi="ArialMT"/>
          <w:color w:val="000000"/>
        </w:rPr>
        <w:t xml:space="preserve"> n.d. </w:t>
      </w:r>
      <w:r w:rsidR="00F0753C" w:rsidRPr="002306D9">
        <w:rPr>
          <w:rFonts w:ascii="ArialMT" w:hAnsi="ArialMT"/>
          <w:color w:val="000000"/>
        </w:rPr>
        <w:t xml:space="preserve">2022 </w:t>
      </w:r>
      <w:r w:rsidR="0039746E" w:rsidRPr="002306D9">
        <w:rPr>
          <w:rFonts w:ascii="ArialMT" w:hAnsi="ArialMT"/>
          <w:color w:val="000000"/>
        </w:rPr>
        <w:t>"Automating CRF Annotation using Python."</w:t>
      </w:r>
      <w:r w:rsidR="00F0753C" w:rsidRPr="002306D9">
        <w:rPr>
          <w:rFonts w:ascii="ArialMT" w:hAnsi="ArialMT"/>
          <w:color w:val="000000"/>
        </w:rPr>
        <w:t xml:space="preserve"> </w:t>
      </w:r>
      <w:r w:rsidR="00393C94" w:rsidRPr="002306D9">
        <w:rPr>
          <w:rFonts w:ascii="ArialMT" w:hAnsi="ArialMT"/>
          <w:color w:val="000000"/>
        </w:rPr>
        <w:t>PharmaSUG China 2022</w:t>
      </w:r>
      <w:r w:rsidR="009B68AD">
        <w:rPr>
          <w:rFonts w:ascii="ArialMT" w:hAnsi="ArialMT"/>
          <w:color w:val="000000"/>
        </w:rPr>
        <w:t>-</w:t>
      </w:r>
      <w:r w:rsidR="00FF62C0">
        <w:rPr>
          <w:rFonts w:ascii="ArialMT" w:hAnsi="ArialMT" w:hint="eastAsia"/>
          <w:color w:val="000000"/>
        </w:rPr>
        <w:t>P</w:t>
      </w:r>
      <w:r w:rsidR="00FF62C0">
        <w:rPr>
          <w:rFonts w:ascii="ArialMT" w:hAnsi="ArialMT"/>
          <w:color w:val="000000"/>
        </w:rPr>
        <w:t xml:space="preserve">aper </w:t>
      </w:r>
      <w:r w:rsidR="00FF62C0" w:rsidRPr="002306D9">
        <w:rPr>
          <w:rFonts w:ascii="ArialMT" w:hAnsi="ArialMT"/>
          <w:color w:val="000000"/>
        </w:rPr>
        <w:t>AD-122</w:t>
      </w:r>
      <w:r w:rsidR="00886D9B">
        <w:rPr>
          <w:rFonts w:ascii="ArialMT" w:hAnsi="ArialMT"/>
          <w:color w:val="000000"/>
        </w:rPr>
        <w:t>.</w:t>
      </w:r>
    </w:p>
    <w:p w:rsidR="002E3EFB" w:rsidRPr="00B60883" w:rsidRDefault="00F02CA8" w:rsidP="002E3EFB">
      <w:pPr>
        <w:pStyle w:val="PaperBody"/>
        <w:rPr>
          <w:color w:val="000000"/>
        </w:rPr>
      </w:pPr>
      <w:r w:rsidRPr="00B60883">
        <w:rPr>
          <w:rFonts w:ascii="ArialMT" w:hAnsi="ArialMT"/>
          <w:color w:val="000000"/>
        </w:rPr>
        <w:t xml:space="preserve">Teresa </w:t>
      </w:r>
      <w:r w:rsidR="00D36D9F" w:rsidRPr="00B60883">
        <w:rPr>
          <w:rFonts w:ascii="ArialMT" w:hAnsi="ArialMT"/>
          <w:color w:val="000000"/>
        </w:rPr>
        <w:t>Tang</w:t>
      </w:r>
      <w:r w:rsidR="00D36D9F" w:rsidRPr="00B60883">
        <w:rPr>
          <w:color w:val="000000"/>
        </w:rPr>
        <w:t xml:space="preserve"> </w:t>
      </w:r>
      <w:r w:rsidR="00442BB6">
        <w:rPr>
          <w:color w:val="000000"/>
        </w:rPr>
        <w:t>.</w:t>
      </w:r>
      <w:r w:rsidR="00D36D9F" w:rsidRPr="00B60883">
        <w:rPr>
          <w:rFonts w:ascii="ArialMT" w:hAnsi="ArialMT"/>
          <w:color w:val="000000"/>
        </w:rPr>
        <w:t>2021</w:t>
      </w:r>
      <w:r w:rsidR="002E3EFB" w:rsidRPr="00B60883">
        <w:rPr>
          <w:rFonts w:ascii="ArialMT" w:hAnsi="ArialMT"/>
          <w:color w:val="000000"/>
        </w:rPr>
        <w:t xml:space="preserve"> "</w:t>
      </w:r>
      <w:r w:rsidR="00106BBD" w:rsidRPr="00B60883">
        <w:rPr>
          <w:rFonts w:ascii="ArialMT" w:hAnsi="ArialMT"/>
          <w:color w:val="000000"/>
        </w:rPr>
        <w:t xml:space="preserve">Auto-annotation in SDTM aCRF Using R Package and SAS </w:t>
      </w:r>
      <w:r w:rsidR="002E3EFB" w:rsidRPr="00B60883">
        <w:rPr>
          <w:rFonts w:ascii="ArialMT" w:hAnsi="ArialMT"/>
          <w:color w:val="000000"/>
        </w:rPr>
        <w:t xml:space="preserve">" </w:t>
      </w:r>
      <w:r w:rsidR="00883D29" w:rsidRPr="00B60883">
        <w:rPr>
          <w:color w:val="000000"/>
        </w:rPr>
        <w:t xml:space="preserve">Proceedings of </w:t>
      </w:r>
      <w:r w:rsidR="001E217C" w:rsidRPr="00B60883">
        <w:rPr>
          <w:color w:val="000000"/>
        </w:rPr>
        <w:t>Application Development &amp; Technical Techniques</w:t>
      </w:r>
      <w:r w:rsidR="00B60883">
        <w:rPr>
          <w:rFonts w:hint="eastAsia"/>
          <w:color w:val="000000"/>
          <w:lang w:eastAsia="zh-CN"/>
        </w:rPr>
        <w:t xml:space="preserve"> </w:t>
      </w:r>
      <w:r w:rsidR="00883D29" w:rsidRPr="00B60883">
        <w:rPr>
          <w:color w:val="000000"/>
        </w:rPr>
        <w:t xml:space="preserve">Section, </w:t>
      </w:r>
      <w:r w:rsidR="002E3EFB" w:rsidRPr="00B60883">
        <w:rPr>
          <w:rFonts w:ascii="ArialMT" w:hAnsi="ArialMT"/>
          <w:color w:val="000000"/>
        </w:rPr>
        <w:t>PharmaSUG China 202</w:t>
      </w:r>
      <w:r w:rsidR="00AD61C3" w:rsidRPr="00B60883">
        <w:rPr>
          <w:rFonts w:ascii="ArialMT" w:hAnsi="ArialMT"/>
          <w:color w:val="000000"/>
        </w:rPr>
        <w:t>1</w:t>
      </w:r>
      <w:r w:rsidR="00886D9B">
        <w:rPr>
          <w:rFonts w:ascii="ArialMT" w:hAnsi="ArialMT"/>
          <w:color w:val="000000"/>
        </w:rPr>
        <w:t>.</w:t>
      </w:r>
    </w:p>
    <w:p w:rsidR="00445872" w:rsidRDefault="00031126" w:rsidP="00445872">
      <w:pPr>
        <w:pStyle w:val="1"/>
      </w:pPr>
      <w:r w:rsidRPr="00031126">
        <w:t>ACKNOWLEDGMENTS</w:t>
      </w:r>
    </w:p>
    <w:p w:rsidR="00031126" w:rsidRDefault="00031126" w:rsidP="00DA4E9A">
      <w:pPr>
        <w:pStyle w:val="PaperBody"/>
      </w:pPr>
      <w:r w:rsidRPr="00DA4E9A">
        <w:lastRenderedPageBreak/>
        <w:t xml:space="preserve">I </w:t>
      </w:r>
      <w:r w:rsidRPr="0057002F">
        <w:t xml:space="preserve">would like to acknowledge </w:t>
      </w:r>
      <w:r w:rsidR="004F1907">
        <w:t>my wife</w:t>
      </w:r>
      <w:r w:rsidRPr="0057002F">
        <w:t xml:space="preserve"> for helping </w:t>
      </w:r>
      <w:r w:rsidR="003C0EB8" w:rsidRPr="0057002F">
        <w:t>me</w:t>
      </w:r>
      <w:r w:rsidRPr="0057002F">
        <w:t xml:space="preserve"> on </w:t>
      </w:r>
      <w:r w:rsidR="005F486D">
        <w:t>testing</w:t>
      </w:r>
      <w:r w:rsidRPr="0057002F">
        <w:t xml:space="preserve"> and programming</w:t>
      </w:r>
      <w:r w:rsidR="003C0EB8" w:rsidRPr="0057002F">
        <w:t xml:space="preserve"> and</w:t>
      </w:r>
      <w:r w:rsidR="00A670F5" w:rsidRPr="0057002F">
        <w:t xml:space="preserve"> </w:t>
      </w:r>
      <w:r w:rsidR="00370C32">
        <w:t>g</w:t>
      </w:r>
      <w:r w:rsidR="00A670F5" w:rsidRPr="0057002F">
        <w:t xml:space="preserve">ive me </w:t>
      </w:r>
      <w:r w:rsidR="000D7FEA" w:rsidRPr="0057002F">
        <w:t>inspiration</w:t>
      </w:r>
      <w:r w:rsidR="000D7FEA">
        <w:t xml:space="preserve"> </w:t>
      </w:r>
      <w:r w:rsidR="008F516D">
        <w:t>on algorithm design</w:t>
      </w:r>
      <w:r w:rsidR="007A6153">
        <w:t>ing</w:t>
      </w:r>
      <w:r w:rsidR="00767983">
        <w:t xml:space="preserve"> </w:t>
      </w:r>
      <w:r w:rsidR="000D7FEA">
        <w:t>.</w:t>
      </w:r>
    </w:p>
    <w:p w:rsidR="0030406D" w:rsidRPr="009C1EE5" w:rsidRDefault="0030406D" w:rsidP="00BF3FAC">
      <w:pPr>
        <w:pStyle w:val="1"/>
      </w:pPr>
      <w:bookmarkStart w:id="6" w:name="_Toc272756049"/>
      <w:r w:rsidRPr="009C1EE5">
        <w:t>Contact Information</w:t>
      </w:r>
      <w:bookmarkEnd w:id="6"/>
      <w:r w:rsidR="00BF3FAC">
        <w:t xml:space="preserve"> </w:t>
      </w:r>
    </w:p>
    <w:p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rsidR="0030406D" w:rsidRPr="0030406D" w:rsidRDefault="0030406D">
      <w:pPr>
        <w:pStyle w:val="AddressBlock"/>
        <w:rPr>
          <w:rFonts w:cs="Arial"/>
        </w:rPr>
      </w:pPr>
      <w:r w:rsidRPr="0030406D">
        <w:rPr>
          <w:rFonts w:cs="Arial"/>
        </w:rPr>
        <w:t>Name</w:t>
      </w:r>
      <w:r w:rsidR="00751879">
        <w:rPr>
          <w:rFonts w:cs="Arial"/>
        </w:rPr>
        <w:t>: Pengpeng Li</w:t>
      </w:r>
      <w:r w:rsidR="00CD4D4C">
        <w:rPr>
          <w:rFonts w:cs="Arial"/>
        </w:rPr>
        <w:t xml:space="preserve"> </w:t>
      </w:r>
    </w:p>
    <w:p w:rsidR="0030406D" w:rsidRPr="0030406D" w:rsidRDefault="00840BFB">
      <w:pPr>
        <w:pStyle w:val="AddressBlock"/>
        <w:rPr>
          <w:rFonts w:cs="Arial"/>
        </w:rPr>
      </w:pPr>
      <w:r>
        <w:rPr>
          <w:rFonts w:cs="Arial"/>
        </w:rPr>
        <w:t>Enterprise</w:t>
      </w:r>
      <w:r w:rsidR="009B2F19">
        <w:rPr>
          <w:rFonts w:cs="Arial"/>
        </w:rPr>
        <w:t>:</w:t>
      </w:r>
      <w:r w:rsidR="00FE7F02">
        <w:rPr>
          <w:rFonts w:cs="Arial"/>
        </w:rPr>
        <w:t xml:space="preserve"> Bio</w:t>
      </w:r>
      <w:r w:rsidR="00E17300" w:rsidRPr="00741527">
        <w:rPr>
          <w:rFonts w:cs="Arial"/>
        </w:rPr>
        <w:t>evov</w:t>
      </w:r>
      <w:r w:rsidR="00E543BB">
        <w:rPr>
          <w:rFonts w:cs="Arial"/>
        </w:rPr>
        <w:t xml:space="preserve"> Company</w:t>
      </w:r>
      <w:r w:rsidR="00CD4D4C">
        <w:rPr>
          <w:rFonts w:cs="Arial"/>
        </w:rPr>
        <w:t xml:space="preserve"> </w:t>
      </w:r>
    </w:p>
    <w:p w:rsidR="0030406D" w:rsidRPr="0030406D" w:rsidRDefault="0030406D">
      <w:pPr>
        <w:pStyle w:val="AddressBlock"/>
        <w:rPr>
          <w:rFonts w:cs="Arial"/>
        </w:rPr>
      </w:pPr>
      <w:r w:rsidRPr="0030406D">
        <w:rPr>
          <w:rFonts w:cs="Arial"/>
        </w:rPr>
        <w:t>E</w:t>
      </w:r>
      <w:r w:rsidR="00840BFB">
        <w:rPr>
          <w:rFonts w:cs="Arial"/>
        </w:rPr>
        <w:t>-</w:t>
      </w:r>
      <w:r w:rsidRPr="0030406D">
        <w:rPr>
          <w:rFonts w:cs="Arial"/>
        </w:rPr>
        <w:t>mail</w:t>
      </w:r>
      <w:r w:rsidR="00711449">
        <w:rPr>
          <w:rFonts w:cs="Arial"/>
        </w:rPr>
        <w:t xml:space="preserve">: </w:t>
      </w:r>
      <w:r w:rsidR="00D06D04" w:rsidRPr="00D06D04">
        <w:rPr>
          <w:rFonts w:cs="Arial"/>
        </w:rPr>
        <w:t>lipengpeng@sinobiocore.com</w:t>
      </w:r>
    </w:p>
    <w:p w:rsidR="0030406D" w:rsidRDefault="0030406D">
      <w:pPr>
        <w:pStyle w:val="AddressBlock"/>
        <w:rPr>
          <w:rFonts w:cs="Arial"/>
        </w:rPr>
      </w:pPr>
      <w:r w:rsidRPr="00E47CFC">
        <w:rPr>
          <w:rFonts w:cs="Arial"/>
        </w:rPr>
        <w:t>Web</w:t>
      </w:r>
      <w:r w:rsidR="00F06FE4">
        <w:rPr>
          <w:rFonts w:cs="Arial"/>
        </w:rPr>
        <w:t>:</w:t>
      </w:r>
      <w:r w:rsidR="00C16742">
        <w:rPr>
          <w:rFonts w:cs="Arial"/>
        </w:rPr>
        <w:t xml:space="preserve"> </w:t>
      </w:r>
      <w:r w:rsidR="00741527" w:rsidRPr="00741527">
        <w:rPr>
          <w:rFonts w:cs="Arial"/>
        </w:rPr>
        <w:t>http://www.bioevov.com/</w:t>
      </w:r>
    </w:p>
    <w:p w:rsidR="00895254" w:rsidRPr="0030406D" w:rsidRDefault="00895254">
      <w:pPr>
        <w:pStyle w:val="AddressBlock"/>
        <w:rPr>
          <w:rFonts w:cs="Arial"/>
        </w:rPr>
      </w:pPr>
    </w:p>
    <w:p w:rsidR="00F33B32" w:rsidRPr="00764940" w:rsidRDefault="00764940" w:rsidP="00764940">
      <w:pPr>
        <w:pStyle w:val="1"/>
        <w:rPr>
          <w:lang w:eastAsia="zh-CN"/>
        </w:rPr>
      </w:pPr>
      <w:bookmarkStart w:id="7" w:name="formattedsamples"/>
      <w:bookmarkEnd w:id="7"/>
      <w:r>
        <w:rPr>
          <w:rFonts w:hint="eastAsia"/>
          <w:lang w:eastAsia="zh-CN"/>
        </w:rPr>
        <w:t>A</w:t>
      </w:r>
      <w:r>
        <w:rPr>
          <w:lang w:eastAsia="zh-CN"/>
        </w:rPr>
        <w:t>ppendix</w:t>
      </w:r>
    </w:p>
    <w:p w:rsidR="00655AF9" w:rsidRDefault="00B56CE7" w:rsidP="00B1365F">
      <w:pPr>
        <w:pStyle w:val="2"/>
      </w:pPr>
      <w:r>
        <w:t xml:space="preserve">Code </w:t>
      </w:r>
      <w:r w:rsidR="003511B9">
        <w:t>for</w:t>
      </w:r>
      <w:r>
        <w:t xml:space="preserve"> </w:t>
      </w:r>
      <w:r w:rsidR="00B1365F" w:rsidRPr="00B1365F">
        <w:t xml:space="preserve">Data structure to store parsing PDF </w:t>
      </w:r>
      <w:r w:rsidR="00925F82">
        <w:t>information</w:t>
      </w:r>
    </w:p>
    <w:p w:rsidR="00925F82" w:rsidRDefault="00A44E29" w:rsidP="00A44E29">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We just recursively utilizing a dictionary to package dictionary to fulfill the function of self-expandable multiple dimension hash and make some modificaion on </w:t>
      </w:r>
      <w:r>
        <w:rPr>
          <w:rStyle w:val="af8"/>
          <w:rFonts w:ascii="Open Sans" w:hAnsi="Open Sans" w:cs="Open Sans"/>
          <w:i/>
          <w:iCs/>
          <w:color w:val="333333"/>
          <w:shd w:val="clear" w:color="auto" w:fill="FFFFFF"/>
        </w:rPr>
        <w:t>__</w:t>
      </w:r>
      <w:r>
        <w:rPr>
          <w:rStyle w:val="md-plain"/>
          <w:rFonts w:ascii="Open Sans" w:hAnsi="Open Sans" w:cs="Open Sans"/>
          <w:b/>
          <w:bCs/>
          <w:i/>
          <w:iCs/>
          <w:color w:val="333333"/>
          <w:shd w:val="clear" w:color="auto" w:fill="FFFFFF"/>
        </w:rPr>
        <w:t>getitem__</w:t>
      </w:r>
      <w:r>
        <w:rPr>
          <w:rStyle w:val="md-plain"/>
          <w:rFonts w:ascii="Open Sans" w:hAnsi="Open Sans" w:cs="Open Sans"/>
          <w:color w:val="333333"/>
          <w:shd w:val="clear" w:color="auto" w:fill="FFFFFF"/>
        </w:rPr>
        <w:t xml:space="preserve"> method to achieve regex fuzzing matching function</w:t>
      </w:r>
      <w:r w:rsidR="00982AA3">
        <w:rPr>
          <w:rStyle w:val="md-plain"/>
          <w:rFonts w:ascii="Open Sans" w:hAnsi="Open Sans" w:cs="Open Sans"/>
          <w:color w:val="333333"/>
          <w:shd w:val="clear" w:color="auto" w:fill="FFFFFF"/>
        </w:rPr>
        <w:t>.</w:t>
      </w:r>
    </w:p>
    <w:p w:rsidR="004245C0" w:rsidRDefault="001F5155" w:rsidP="009D6229">
      <w:pPr>
        <w:pStyle w:val="PaperBody"/>
      </w:pPr>
      <w:r w:rsidRPr="009D6229">
        <w:rPr>
          <w:noProof/>
        </w:rPr>
        <w:drawing>
          <wp:inline distT="0" distB="0" distL="0" distR="0" wp14:anchorId="00DC0DBD" wp14:editId="050608E9">
            <wp:extent cx="5943600" cy="3684905"/>
            <wp:effectExtent l="0" t="0" r="0" b="0"/>
            <wp:docPr id="62070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3501" name=""/>
                    <pic:cNvPicPr/>
                  </pic:nvPicPr>
                  <pic:blipFill>
                    <a:blip r:embed="rId28"/>
                    <a:stretch>
                      <a:fillRect/>
                    </a:stretch>
                  </pic:blipFill>
                  <pic:spPr>
                    <a:xfrm>
                      <a:off x="0" y="0"/>
                      <a:ext cx="5943600" cy="3684905"/>
                    </a:xfrm>
                    <a:prstGeom prst="rect">
                      <a:avLst/>
                    </a:prstGeom>
                  </pic:spPr>
                </pic:pic>
              </a:graphicData>
            </a:graphic>
          </wp:inline>
        </w:drawing>
      </w:r>
    </w:p>
    <w:p w:rsidR="00982AA3" w:rsidRPr="00925F82" w:rsidRDefault="004245C0" w:rsidP="004245C0">
      <w:pPr>
        <w:pStyle w:val="ae"/>
      </w:pPr>
      <w:r>
        <w:t xml:space="preserve">Figure </w:t>
      </w:r>
      <w:r>
        <w:fldChar w:fldCharType="begin"/>
      </w:r>
      <w:r>
        <w:instrText xml:space="preserve"> SEQ Figure \* ARABIC </w:instrText>
      </w:r>
      <w:r>
        <w:fldChar w:fldCharType="separate"/>
      </w:r>
      <w:r w:rsidR="00D11DDE">
        <w:rPr>
          <w:noProof/>
        </w:rPr>
        <w:t>13</w:t>
      </w:r>
      <w:r>
        <w:fldChar w:fldCharType="end"/>
      </w:r>
      <w:r>
        <w:t>.</w:t>
      </w:r>
      <w:r w:rsidR="00F96B71" w:rsidRPr="00F96B71">
        <w:rPr>
          <w:rFonts w:ascii="Montserrat" w:hAnsi="Montserrat"/>
          <w:color w:val="393939"/>
          <w:sz w:val="21"/>
          <w:szCs w:val="21"/>
          <w:shd w:val="clear" w:color="auto" w:fill="FFFFFF"/>
        </w:rPr>
        <w:t xml:space="preserve"> </w:t>
      </w:r>
      <w:r w:rsidR="00F96B71">
        <w:rPr>
          <w:rFonts w:ascii="Montserrat" w:hAnsi="Montserrat"/>
          <w:color w:val="393939"/>
          <w:sz w:val="21"/>
          <w:szCs w:val="21"/>
          <w:shd w:val="clear" w:color="auto" w:fill="FFFFFF"/>
        </w:rPr>
        <w:t>Code snippet</w:t>
      </w:r>
      <w:r w:rsidR="00DF2B63">
        <w:rPr>
          <w:rFonts w:ascii="Montserrat" w:hAnsi="Montserrat"/>
          <w:color w:val="393939"/>
          <w:sz w:val="21"/>
          <w:szCs w:val="21"/>
          <w:shd w:val="clear" w:color="auto" w:fill="FFFFFF"/>
        </w:rPr>
        <w:t xml:space="preserve"> </w:t>
      </w:r>
      <w:r w:rsidR="00DF2B63">
        <w:rPr>
          <w:rFonts w:ascii="Montserrat" w:hAnsi="Montserrat" w:hint="eastAsia"/>
          <w:color w:val="393939"/>
          <w:sz w:val="21"/>
          <w:szCs w:val="21"/>
          <w:shd w:val="clear" w:color="auto" w:fill="FFFFFF"/>
          <w:lang w:eastAsia="zh-CN"/>
        </w:rPr>
        <w:t>on</w:t>
      </w:r>
      <w:r w:rsidR="00DF2B63">
        <w:rPr>
          <w:rFonts w:ascii="Montserrat" w:hAnsi="Montserrat"/>
          <w:color w:val="393939"/>
          <w:sz w:val="21"/>
          <w:szCs w:val="21"/>
          <w:shd w:val="clear" w:color="auto" w:fill="FFFFFF"/>
        </w:rPr>
        <w:t xml:space="preserve"> </w:t>
      </w:r>
      <w:r w:rsidR="00D5385F">
        <w:rPr>
          <w:rFonts w:ascii="Montserrat" w:hAnsi="Montserrat"/>
          <w:color w:val="393939"/>
          <w:sz w:val="21"/>
          <w:szCs w:val="21"/>
          <w:shd w:val="clear" w:color="auto" w:fill="FFFFFF"/>
          <w:lang w:eastAsia="zh-CN"/>
        </w:rPr>
        <w:t>Infinite-dimension hash</w:t>
      </w:r>
    </w:p>
    <w:sectPr w:rsidR="00982AA3" w:rsidRPr="00925F82" w:rsidSect="00525530">
      <w:headerReference w:type="default" r:id="rId29"/>
      <w:footerReference w:type="default" r:id="rId30"/>
      <w:footerReference w:type="first" r:id="rId31"/>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A0D27" w:rsidRDefault="003A0D27">
      <w:r>
        <w:separator/>
      </w:r>
    </w:p>
  </w:endnote>
  <w:endnote w:type="continuationSeparator" w:id="0">
    <w:p w:rsidR="003A0D27" w:rsidRDefault="003A0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embedRegular r:id="rId1" w:fontKey="{8D0B8E9D-0188-4397-992E-FF5B824104A1}"/>
  </w:font>
  <w:font w:name="Helvetica">
    <w:panose1 w:val="020B0604020202020204"/>
    <w:charset w:val="00"/>
    <w:family w:val="swiss"/>
    <w:pitch w:val="variable"/>
    <w:sig w:usb0="E0002EFF" w:usb1="C000785B" w:usb2="00000009" w:usb3="00000000" w:csb0="000001FF" w:csb1="00000000"/>
    <w:embedRegular r:id="rId2" w:fontKey="{FEDB58A2-BA72-40B9-A560-F5E7198C8ED1}"/>
    <w:embedBold r:id="rId3" w:fontKey="{0F0CFC26-B4C5-40E5-ACBE-0712F8C36045}"/>
  </w:font>
  <w:font w:name="Tahoma">
    <w:panose1 w:val="020B0604030504040204"/>
    <w:charset w:val="00"/>
    <w:family w:val="swiss"/>
    <w:pitch w:val="variable"/>
    <w:sig w:usb0="E1002EFF" w:usb1="C000605B" w:usb2="00000029" w:usb3="00000000" w:csb0="000101FF" w:csb1="00000000"/>
    <w:embedRegular r:id="rId4" w:fontKey="{C43503BE-8AFE-4A09-8BF0-71D56B50E0FA}"/>
    <w:embedBold r:id="rId5" w:fontKey="{B16B2567-8539-49B5-81CD-9CDDD0ACC430}"/>
  </w:font>
  <w:font w:name="Book Antiqua">
    <w:altName w:val="Cambria"/>
    <w:panose1 w:val="02040602050305030304"/>
    <w:charset w:val="00"/>
    <w:family w:val="roman"/>
    <w:pitch w:val="variable"/>
    <w:sig w:usb0="00000287" w:usb1="00000000" w:usb2="00000000" w:usb3="00000000" w:csb0="0000009F" w:csb1="00000000"/>
    <w:embedRegular r:id="rId6" w:fontKey="{FD8AF978-7306-4F21-87F0-6DB52EFF9D4B}"/>
  </w:font>
  <w:font w:name="Cambria">
    <w:panose1 w:val="02040503050406030204"/>
    <w:charset w:val="00"/>
    <w:family w:val="roman"/>
    <w:pitch w:val="variable"/>
    <w:sig w:usb0="E00006FF" w:usb1="420024FF" w:usb2="02000000" w:usb3="00000000" w:csb0="0000019F" w:csb1="00000000"/>
    <w:embedRegular r:id="rId7" w:fontKey="{CFDB1F1F-7686-4699-B317-4E920AE7D424}"/>
    <w:embedBold r:id="rId8" w:fontKey="{1495B174-959A-4FB7-A893-91705BAABF46}"/>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Arial-Bold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Montserrat">
    <w:altName w:val="Calibri"/>
    <w:charset w:val="00"/>
    <w:family w:val="auto"/>
    <w:pitch w:val="variable"/>
    <w:sig w:usb0="2000020F" w:usb1="00000003" w:usb2="00000000" w:usb3="00000000" w:csb0="00000197" w:csb1="00000000"/>
    <w:embedRegular r:id="rId9" w:fontKey="{9FEAD086-5B8F-44E6-882C-BBAA81542A58}"/>
    <w:embedBold r:id="rId10" w:fontKey="{C77F7517-5676-4F81-9C73-7C2ADFF5E5EA}"/>
  </w:font>
  <w:font w:name="Open Sans">
    <w:charset w:val="00"/>
    <w:family w:val="swiss"/>
    <w:pitch w:val="variable"/>
    <w:sig w:usb0="E00002EF" w:usb1="4000205B" w:usb2="00000028" w:usb3="00000000" w:csb0="0000019F" w:csb1="00000000"/>
    <w:embedRegular r:id="rId11" w:fontKey="{234F2AEC-A016-40D3-B27D-275B0D957BC2}"/>
    <w:embedBold r:id="rId12" w:fontKey="{9BA76229-FFBF-4E3C-9906-8192360240E0}"/>
    <w:embedBoldItalic r:id="rId13" w:fontKey="{A399D56B-B043-462A-A40D-2C08886A4AF5}"/>
  </w:font>
  <w:font w:name="Segoe UI">
    <w:panose1 w:val="020B0502040204020203"/>
    <w:charset w:val="00"/>
    <w:family w:val="swiss"/>
    <w:pitch w:val="variable"/>
    <w:sig w:usb0="E4002EFF" w:usb1="C000E47F" w:usb2="00000009" w:usb3="00000000" w:csb0="000001FF" w:csb1="00000000"/>
    <w:embedBold r:id="rId14" w:fontKey="{5BFA10BC-3682-4526-89A1-B4BF3421C86E}"/>
  </w:font>
  <w:font w:name="Calibri">
    <w:panose1 w:val="020F0502020204030204"/>
    <w:charset w:val="00"/>
    <w:family w:val="swiss"/>
    <w:pitch w:val="variable"/>
    <w:sig w:usb0="E4002EFF" w:usb1="C000247B" w:usb2="00000009" w:usb3="00000000" w:csb0="000001FF" w:csb1="00000000"/>
    <w:embedRegular r:id="rId15" w:fontKey="{F6CC491D-6B4D-4CA8-BA86-EFE470C27A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1539" w:rsidRDefault="003A1539">
    <w:pPr>
      <w:pStyle w:val="a6"/>
      <w:widowControl/>
      <w:jc w:val="center"/>
    </w:pPr>
    <w:r>
      <w:rPr>
        <w:rStyle w:val="a7"/>
      </w:rPr>
      <w:fldChar w:fldCharType="begin"/>
    </w:r>
    <w:r>
      <w:rPr>
        <w:rStyle w:val="a7"/>
      </w:rPr>
      <w:instrText xml:space="preserve">page </w:instrText>
    </w:r>
    <w:r>
      <w:rPr>
        <w:rStyle w:val="a7"/>
      </w:rPr>
      <w:fldChar w:fldCharType="separate"/>
    </w:r>
    <w:r w:rsidR="000069B4">
      <w:rPr>
        <w:rStyle w:val="a7"/>
        <w:noProof/>
      </w:rPr>
      <w:t>9</w:t>
    </w:r>
    <w:r>
      <w:rPr>
        <w:rStyle w:val="a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1539" w:rsidRDefault="003A1539">
    <w:pPr>
      <w:pStyle w:val="a6"/>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6D6614">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A0D27" w:rsidRDefault="003A0D27">
      <w:r>
        <w:separator/>
      </w:r>
    </w:p>
  </w:footnote>
  <w:footnote w:type="continuationSeparator" w:id="0">
    <w:p w:rsidR="003A0D27" w:rsidRDefault="003A0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25530" w:rsidRPr="00525530" w:rsidRDefault="00525530" w:rsidP="00525530">
    <w:pPr>
      <w:widowControl/>
      <w:spacing w:after="0"/>
      <w:rPr>
        <w:rFonts w:ascii="Arial Narrow" w:hAnsi="Arial Narrow" w:cs="Arial"/>
        <w:szCs w:val="18"/>
      </w:rPr>
    </w:pPr>
  </w:p>
  <w:p w:rsidR="00525530" w:rsidRDefault="0052553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84D87"/>
    <w:multiLevelType w:val="multilevel"/>
    <w:tmpl w:val="0706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A27878"/>
    <w:multiLevelType w:val="multilevel"/>
    <w:tmpl w:val="B0DA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44DFB"/>
    <w:multiLevelType w:val="multilevel"/>
    <w:tmpl w:val="D15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53F6C"/>
    <w:multiLevelType w:val="multilevel"/>
    <w:tmpl w:val="A2C4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73F07"/>
    <w:multiLevelType w:val="multilevel"/>
    <w:tmpl w:val="45B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789514">
    <w:abstractNumId w:val="9"/>
  </w:num>
  <w:num w:numId="2" w16cid:durableId="585117770">
    <w:abstractNumId w:val="7"/>
  </w:num>
  <w:num w:numId="3" w16cid:durableId="1910071037">
    <w:abstractNumId w:val="6"/>
  </w:num>
  <w:num w:numId="4" w16cid:durableId="467626608">
    <w:abstractNumId w:val="5"/>
  </w:num>
  <w:num w:numId="5" w16cid:durableId="2133548329">
    <w:abstractNumId w:val="4"/>
  </w:num>
  <w:num w:numId="6" w16cid:durableId="1566522892">
    <w:abstractNumId w:val="8"/>
  </w:num>
  <w:num w:numId="7" w16cid:durableId="222066667">
    <w:abstractNumId w:val="3"/>
  </w:num>
  <w:num w:numId="8" w16cid:durableId="280503452">
    <w:abstractNumId w:val="14"/>
  </w:num>
  <w:num w:numId="9" w16cid:durableId="231433653">
    <w:abstractNumId w:val="23"/>
  </w:num>
  <w:num w:numId="10" w16cid:durableId="1733458864">
    <w:abstractNumId w:val="2"/>
  </w:num>
  <w:num w:numId="11" w16cid:durableId="1122846847">
    <w:abstractNumId w:val="1"/>
  </w:num>
  <w:num w:numId="12" w16cid:durableId="145167854">
    <w:abstractNumId w:val="0"/>
  </w:num>
  <w:num w:numId="13" w16cid:durableId="1750927573">
    <w:abstractNumId w:val="8"/>
  </w:num>
  <w:num w:numId="14" w16cid:durableId="789932816">
    <w:abstractNumId w:val="8"/>
    <w:lvlOverride w:ilvl="0">
      <w:startOverride w:val="1"/>
    </w:lvlOverride>
  </w:num>
  <w:num w:numId="15" w16cid:durableId="327682798">
    <w:abstractNumId w:val="10"/>
  </w:num>
  <w:num w:numId="16" w16cid:durableId="969434576">
    <w:abstractNumId w:val="20"/>
  </w:num>
  <w:num w:numId="17" w16cid:durableId="1215384032">
    <w:abstractNumId w:val="12"/>
  </w:num>
  <w:num w:numId="18" w16cid:durableId="148182082">
    <w:abstractNumId w:val="18"/>
  </w:num>
  <w:num w:numId="19" w16cid:durableId="1391492197">
    <w:abstractNumId w:val="25"/>
  </w:num>
  <w:num w:numId="20" w16cid:durableId="38818855">
    <w:abstractNumId w:val="26"/>
  </w:num>
  <w:num w:numId="21" w16cid:durableId="913511110">
    <w:abstractNumId w:val="24"/>
  </w:num>
  <w:num w:numId="22" w16cid:durableId="1269115868">
    <w:abstractNumId w:val="13"/>
  </w:num>
  <w:num w:numId="23" w16cid:durableId="401106191">
    <w:abstractNumId w:val="16"/>
  </w:num>
  <w:num w:numId="24" w16cid:durableId="46072607">
    <w:abstractNumId w:val="17"/>
  </w:num>
  <w:num w:numId="25" w16cid:durableId="1247611857">
    <w:abstractNumId w:val="19"/>
  </w:num>
  <w:num w:numId="26" w16cid:durableId="1659767280">
    <w:abstractNumId w:val="28"/>
  </w:num>
  <w:num w:numId="27" w16cid:durableId="797141391">
    <w:abstractNumId w:val="21"/>
  </w:num>
  <w:num w:numId="28" w16cid:durableId="1655795123">
    <w:abstractNumId w:val="22"/>
  </w:num>
  <w:num w:numId="29" w16cid:durableId="1951744375">
    <w:abstractNumId w:val="9"/>
  </w:num>
  <w:num w:numId="30" w16cid:durableId="127474577">
    <w:abstractNumId w:val="9"/>
  </w:num>
  <w:num w:numId="31" w16cid:durableId="290215090">
    <w:abstractNumId w:val="15"/>
  </w:num>
  <w:num w:numId="32" w16cid:durableId="1147669885">
    <w:abstractNumId w:val="11"/>
  </w:num>
  <w:num w:numId="33" w16cid:durableId="109821442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TrueTypeFonts/>
  <w:bordersDoNotSurroundHeader/>
  <w:bordersDoNotSurroundFooter/>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D8F"/>
    <w:rsid w:val="00003487"/>
    <w:rsid w:val="000069B4"/>
    <w:rsid w:val="0001135E"/>
    <w:rsid w:val="00012C8D"/>
    <w:rsid w:val="000157B5"/>
    <w:rsid w:val="00015917"/>
    <w:rsid w:val="00020E74"/>
    <w:rsid w:val="000218DA"/>
    <w:rsid w:val="00022399"/>
    <w:rsid w:val="00023F8F"/>
    <w:rsid w:val="00031126"/>
    <w:rsid w:val="00031A7C"/>
    <w:rsid w:val="00031FF1"/>
    <w:rsid w:val="00035EB2"/>
    <w:rsid w:val="000370F8"/>
    <w:rsid w:val="00037631"/>
    <w:rsid w:val="00046D89"/>
    <w:rsid w:val="000552A3"/>
    <w:rsid w:val="00060DD9"/>
    <w:rsid w:val="000631F0"/>
    <w:rsid w:val="00063D32"/>
    <w:rsid w:val="000663AC"/>
    <w:rsid w:val="0006706C"/>
    <w:rsid w:val="000711FC"/>
    <w:rsid w:val="0008520A"/>
    <w:rsid w:val="00086226"/>
    <w:rsid w:val="00090292"/>
    <w:rsid w:val="00096857"/>
    <w:rsid w:val="00097B8E"/>
    <w:rsid w:val="000A07DD"/>
    <w:rsid w:val="000A39C5"/>
    <w:rsid w:val="000B3956"/>
    <w:rsid w:val="000B5A5A"/>
    <w:rsid w:val="000B7A67"/>
    <w:rsid w:val="000B7DA8"/>
    <w:rsid w:val="000C0E54"/>
    <w:rsid w:val="000C1842"/>
    <w:rsid w:val="000C45FF"/>
    <w:rsid w:val="000C65C1"/>
    <w:rsid w:val="000D65D4"/>
    <w:rsid w:val="000D680B"/>
    <w:rsid w:val="000D7FEA"/>
    <w:rsid w:val="000E1D4A"/>
    <w:rsid w:val="000E411A"/>
    <w:rsid w:val="000E6CB0"/>
    <w:rsid w:val="000F5452"/>
    <w:rsid w:val="000F641E"/>
    <w:rsid w:val="00102037"/>
    <w:rsid w:val="00103796"/>
    <w:rsid w:val="0010452F"/>
    <w:rsid w:val="00106BBD"/>
    <w:rsid w:val="001139B3"/>
    <w:rsid w:val="00115A3B"/>
    <w:rsid w:val="001211CD"/>
    <w:rsid w:val="0012374D"/>
    <w:rsid w:val="00124E40"/>
    <w:rsid w:val="00127F7D"/>
    <w:rsid w:val="001318FF"/>
    <w:rsid w:val="00134360"/>
    <w:rsid w:val="00135FEE"/>
    <w:rsid w:val="001367A5"/>
    <w:rsid w:val="00137C68"/>
    <w:rsid w:val="001442DA"/>
    <w:rsid w:val="00144BEB"/>
    <w:rsid w:val="00147673"/>
    <w:rsid w:val="00152877"/>
    <w:rsid w:val="00152BA1"/>
    <w:rsid w:val="001543A6"/>
    <w:rsid w:val="00157E6E"/>
    <w:rsid w:val="001619D6"/>
    <w:rsid w:val="00161B73"/>
    <w:rsid w:val="00162B78"/>
    <w:rsid w:val="00162C80"/>
    <w:rsid w:val="00163D06"/>
    <w:rsid w:val="00170046"/>
    <w:rsid w:val="00170953"/>
    <w:rsid w:val="0017381B"/>
    <w:rsid w:val="00176AFB"/>
    <w:rsid w:val="001804A2"/>
    <w:rsid w:val="001805E2"/>
    <w:rsid w:val="00192CCC"/>
    <w:rsid w:val="001936C6"/>
    <w:rsid w:val="00196545"/>
    <w:rsid w:val="00197321"/>
    <w:rsid w:val="001A0D72"/>
    <w:rsid w:val="001A13BF"/>
    <w:rsid w:val="001A1C7E"/>
    <w:rsid w:val="001B2EDC"/>
    <w:rsid w:val="001C5EC6"/>
    <w:rsid w:val="001C61DE"/>
    <w:rsid w:val="001D14DE"/>
    <w:rsid w:val="001D1A0E"/>
    <w:rsid w:val="001D463C"/>
    <w:rsid w:val="001D7A59"/>
    <w:rsid w:val="001D7C35"/>
    <w:rsid w:val="001E217C"/>
    <w:rsid w:val="001E3998"/>
    <w:rsid w:val="001E4D2A"/>
    <w:rsid w:val="001F1026"/>
    <w:rsid w:val="001F5155"/>
    <w:rsid w:val="001F61CB"/>
    <w:rsid w:val="00202EFC"/>
    <w:rsid w:val="00203BC2"/>
    <w:rsid w:val="002053FF"/>
    <w:rsid w:val="00205ED9"/>
    <w:rsid w:val="00212314"/>
    <w:rsid w:val="00212C12"/>
    <w:rsid w:val="00212D05"/>
    <w:rsid w:val="00216D8C"/>
    <w:rsid w:val="00220F5A"/>
    <w:rsid w:val="00224857"/>
    <w:rsid w:val="002252C1"/>
    <w:rsid w:val="0022579A"/>
    <w:rsid w:val="00226606"/>
    <w:rsid w:val="002306D9"/>
    <w:rsid w:val="0023114D"/>
    <w:rsid w:val="00232E92"/>
    <w:rsid w:val="00243138"/>
    <w:rsid w:val="002474B3"/>
    <w:rsid w:val="002503C1"/>
    <w:rsid w:val="00255AF8"/>
    <w:rsid w:val="002616F3"/>
    <w:rsid w:val="0026281D"/>
    <w:rsid w:val="00265945"/>
    <w:rsid w:val="002702EE"/>
    <w:rsid w:val="00277263"/>
    <w:rsid w:val="00280291"/>
    <w:rsid w:val="00283258"/>
    <w:rsid w:val="002834BF"/>
    <w:rsid w:val="002A23D0"/>
    <w:rsid w:val="002A2E09"/>
    <w:rsid w:val="002A53BF"/>
    <w:rsid w:val="002A7239"/>
    <w:rsid w:val="002B129F"/>
    <w:rsid w:val="002B3295"/>
    <w:rsid w:val="002C06A9"/>
    <w:rsid w:val="002C3539"/>
    <w:rsid w:val="002C36DF"/>
    <w:rsid w:val="002C3C3A"/>
    <w:rsid w:val="002C6069"/>
    <w:rsid w:val="002D309A"/>
    <w:rsid w:val="002E2D5F"/>
    <w:rsid w:val="002E3EFB"/>
    <w:rsid w:val="002E6187"/>
    <w:rsid w:val="002E6364"/>
    <w:rsid w:val="0030406D"/>
    <w:rsid w:val="00304983"/>
    <w:rsid w:val="0031167A"/>
    <w:rsid w:val="003139FD"/>
    <w:rsid w:val="003144E4"/>
    <w:rsid w:val="00316BBA"/>
    <w:rsid w:val="0031774A"/>
    <w:rsid w:val="00326F8E"/>
    <w:rsid w:val="00327769"/>
    <w:rsid w:val="00333BE4"/>
    <w:rsid w:val="00334DFB"/>
    <w:rsid w:val="003363F3"/>
    <w:rsid w:val="003413EB"/>
    <w:rsid w:val="0034592D"/>
    <w:rsid w:val="003511B9"/>
    <w:rsid w:val="00357BA7"/>
    <w:rsid w:val="0036008A"/>
    <w:rsid w:val="0036099C"/>
    <w:rsid w:val="0036264B"/>
    <w:rsid w:val="003628FA"/>
    <w:rsid w:val="0036377C"/>
    <w:rsid w:val="003671F1"/>
    <w:rsid w:val="003709E0"/>
    <w:rsid w:val="00370C32"/>
    <w:rsid w:val="00374517"/>
    <w:rsid w:val="00374902"/>
    <w:rsid w:val="00377B07"/>
    <w:rsid w:val="00380F58"/>
    <w:rsid w:val="00385F5A"/>
    <w:rsid w:val="00387231"/>
    <w:rsid w:val="00393C94"/>
    <w:rsid w:val="0039746E"/>
    <w:rsid w:val="003A0D27"/>
    <w:rsid w:val="003A1539"/>
    <w:rsid w:val="003A2D01"/>
    <w:rsid w:val="003A3A10"/>
    <w:rsid w:val="003A3CB7"/>
    <w:rsid w:val="003B027C"/>
    <w:rsid w:val="003B2A01"/>
    <w:rsid w:val="003B3105"/>
    <w:rsid w:val="003B5795"/>
    <w:rsid w:val="003B6CF8"/>
    <w:rsid w:val="003B7E76"/>
    <w:rsid w:val="003C0EB8"/>
    <w:rsid w:val="003C1E1A"/>
    <w:rsid w:val="003C2570"/>
    <w:rsid w:val="003D2AD5"/>
    <w:rsid w:val="003D3CEA"/>
    <w:rsid w:val="003E1FA7"/>
    <w:rsid w:val="003F4EF3"/>
    <w:rsid w:val="003F6F04"/>
    <w:rsid w:val="003F6FA1"/>
    <w:rsid w:val="004011DE"/>
    <w:rsid w:val="004029E0"/>
    <w:rsid w:val="00404ACE"/>
    <w:rsid w:val="00406DA6"/>
    <w:rsid w:val="00406E7F"/>
    <w:rsid w:val="004116B3"/>
    <w:rsid w:val="00414889"/>
    <w:rsid w:val="004148C0"/>
    <w:rsid w:val="004159E7"/>
    <w:rsid w:val="00417FBF"/>
    <w:rsid w:val="00422944"/>
    <w:rsid w:val="004245C0"/>
    <w:rsid w:val="004257DE"/>
    <w:rsid w:val="004265F2"/>
    <w:rsid w:val="004275AE"/>
    <w:rsid w:val="0043073A"/>
    <w:rsid w:val="00432E20"/>
    <w:rsid w:val="004372C7"/>
    <w:rsid w:val="00442047"/>
    <w:rsid w:val="00442BB6"/>
    <w:rsid w:val="0044378C"/>
    <w:rsid w:val="004445DD"/>
    <w:rsid w:val="00445872"/>
    <w:rsid w:val="00463065"/>
    <w:rsid w:val="00463BA3"/>
    <w:rsid w:val="004652E8"/>
    <w:rsid w:val="00465C18"/>
    <w:rsid w:val="0046721E"/>
    <w:rsid w:val="00467D58"/>
    <w:rsid w:val="004826F7"/>
    <w:rsid w:val="004860D4"/>
    <w:rsid w:val="0048686A"/>
    <w:rsid w:val="004924EA"/>
    <w:rsid w:val="00494CE8"/>
    <w:rsid w:val="004A0498"/>
    <w:rsid w:val="004A1476"/>
    <w:rsid w:val="004A7FED"/>
    <w:rsid w:val="004B0D8F"/>
    <w:rsid w:val="004C72CE"/>
    <w:rsid w:val="004D1661"/>
    <w:rsid w:val="004D6697"/>
    <w:rsid w:val="004E076E"/>
    <w:rsid w:val="004E0ABE"/>
    <w:rsid w:val="004E2568"/>
    <w:rsid w:val="004E3444"/>
    <w:rsid w:val="004E3E32"/>
    <w:rsid w:val="004E404B"/>
    <w:rsid w:val="004E79C7"/>
    <w:rsid w:val="004F1907"/>
    <w:rsid w:val="004F26EA"/>
    <w:rsid w:val="004F3F7C"/>
    <w:rsid w:val="004F63E6"/>
    <w:rsid w:val="0050544B"/>
    <w:rsid w:val="005061A4"/>
    <w:rsid w:val="00515D34"/>
    <w:rsid w:val="0051640B"/>
    <w:rsid w:val="005211E3"/>
    <w:rsid w:val="00521816"/>
    <w:rsid w:val="00523D3D"/>
    <w:rsid w:val="00525530"/>
    <w:rsid w:val="00525B60"/>
    <w:rsid w:val="00525EA7"/>
    <w:rsid w:val="0053464A"/>
    <w:rsid w:val="0053612C"/>
    <w:rsid w:val="005373B3"/>
    <w:rsid w:val="00544E30"/>
    <w:rsid w:val="0054511D"/>
    <w:rsid w:val="005456A6"/>
    <w:rsid w:val="00546C52"/>
    <w:rsid w:val="00550C43"/>
    <w:rsid w:val="00556E09"/>
    <w:rsid w:val="005627F7"/>
    <w:rsid w:val="00566D3C"/>
    <w:rsid w:val="0057002F"/>
    <w:rsid w:val="00570580"/>
    <w:rsid w:val="005723B9"/>
    <w:rsid w:val="005737E1"/>
    <w:rsid w:val="00574587"/>
    <w:rsid w:val="00574C89"/>
    <w:rsid w:val="00577F01"/>
    <w:rsid w:val="005818C7"/>
    <w:rsid w:val="00582631"/>
    <w:rsid w:val="00583F4C"/>
    <w:rsid w:val="0058581B"/>
    <w:rsid w:val="00587387"/>
    <w:rsid w:val="00587E74"/>
    <w:rsid w:val="00592DB3"/>
    <w:rsid w:val="005A04D3"/>
    <w:rsid w:val="005A1258"/>
    <w:rsid w:val="005A36BF"/>
    <w:rsid w:val="005A3E7F"/>
    <w:rsid w:val="005B0BAB"/>
    <w:rsid w:val="005B174F"/>
    <w:rsid w:val="005C08F8"/>
    <w:rsid w:val="005C2A9F"/>
    <w:rsid w:val="005C31D1"/>
    <w:rsid w:val="005C412E"/>
    <w:rsid w:val="005D17E3"/>
    <w:rsid w:val="005D2B0A"/>
    <w:rsid w:val="005D5673"/>
    <w:rsid w:val="005E2A41"/>
    <w:rsid w:val="005E2A8C"/>
    <w:rsid w:val="005E610E"/>
    <w:rsid w:val="005E7B73"/>
    <w:rsid w:val="005F1E6E"/>
    <w:rsid w:val="005F3235"/>
    <w:rsid w:val="005F486D"/>
    <w:rsid w:val="006020CF"/>
    <w:rsid w:val="00603763"/>
    <w:rsid w:val="00605A49"/>
    <w:rsid w:val="00614538"/>
    <w:rsid w:val="00617C96"/>
    <w:rsid w:val="00620564"/>
    <w:rsid w:val="0062404B"/>
    <w:rsid w:val="006248C2"/>
    <w:rsid w:val="00624EDE"/>
    <w:rsid w:val="00625FA2"/>
    <w:rsid w:val="00626B1E"/>
    <w:rsid w:val="00627845"/>
    <w:rsid w:val="006312CA"/>
    <w:rsid w:val="00631DE9"/>
    <w:rsid w:val="00650E5F"/>
    <w:rsid w:val="00651C6D"/>
    <w:rsid w:val="00653434"/>
    <w:rsid w:val="00653916"/>
    <w:rsid w:val="00655AF9"/>
    <w:rsid w:val="00660AE3"/>
    <w:rsid w:val="0066377D"/>
    <w:rsid w:val="00664681"/>
    <w:rsid w:val="00666D54"/>
    <w:rsid w:val="0067005A"/>
    <w:rsid w:val="00670F43"/>
    <w:rsid w:val="0067400F"/>
    <w:rsid w:val="00680390"/>
    <w:rsid w:val="00683A93"/>
    <w:rsid w:val="0069658F"/>
    <w:rsid w:val="006A03BD"/>
    <w:rsid w:val="006A4D30"/>
    <w:rsid w:val="006A76EB"/>
    <w:rsid w:val="006B1225"/>
    <w:rsid w:val="006B37E4"/>
    <w:rsid w:val="006B3E33"/>
    <w:rsid w:val="006B4AF3"/>
    <w:rsid w:val="006B7F12"/>
    <w:rsid w:val="006C4625"/>
    <w:rsid w:val="006C55E3"/>
    <w:rsid w:val="006D0F27"/>
    <w:rsid w:val="006D6614"/>
    <w:rsid w:val="006F1856"/>
    <w:rsid w:val="006F44C3"/>
    <w:rsid w:val="006F65E0"/>
    <w:rsid w:val="006F67FD"/>
    <w:rsid w:val="007030DF"/>
    <w:rsid w:val="00703614"/>
    <w:rsid w:val="007048E1"/>
    <w:rsid w:val="00711449"/>
    <w:rsid w:val="00734F19"/>
    <w:rsid w:val="00741527"/>
    <w:rsid w:val="00741D18"/>
    <w:rsid w:val="007472DB"/>
    <w:rsid w:val="00750D9F"/>
    <w:rsid w:val="00751879"/>
    <w:rsid w:val="00754108"/>
    <w:rsid w:val="00757A6E"/>
    <w:rsid w:val="007603D1"/>
    <w:rsid w:val="00762137"/>
    <w:rsid w:val="00764940"/>
    <w:rsid w:val="00767983"/>
    <w:rsid w:val="0077130F"/>
    <w:rsid w:val="007867C3"/>
    <w:rsid w:val="00796DED"/>
    <w:rsid w:val="007A0207"/>
    <w:rsid w:val="007A2ACE"/>
    <w:rsid w:val="007A43C1"/>
    <w:rsid w:val="007A5632"/>
    <w:rsid w:val="007A5A9E"/>
    <w:rsid w:val="007A6153"/>
    <w:rsid w:val="007B35D4"/>
    <w:rsid w:val="007B4612"/>
    <w:rsid w:val="007B6CCE"/>
    <w:rsid w:val="007B7010"/>
    <w:rsid w:val="007C0B87"/>
    <w:rsid w:val="007C18C1"/>
    <w:rsid w:val="007C2F8E"/>
    <w:rsid w:val="007C30E5"/>
    <w:rsid w:val="007C4542"/>
    <w:rsid w:val="007C5E58"/>
    <w:rsid w:val="007C69BC"/>
    <w:rsid w:val="007D4191"/>
    <w:rsid w:val="007E1D47"/>
    <w:rsid w:val="007E21B3"/>
    <w:rsid w:val="007E2E49"/>
    <w:rsid w:val="007E5127"/>
    <w:rsid w:val="007E7453"/>
    <w:rsid w:val="007F115E"/>
    <w:rsid w:val="007F1854"/>
    <w:rsid w:val="007F3161"/>
    <w:rsid w:val="007F4B5A"/>
    <w:rsid w:val="007F61F9"/>
    <w:rsid w:val="0080057B"/>
    <w:rsid w:val="00801EFF"/>
    <w:rsid w:val="00804BAE"/>
    <w:rsid w:val="0082683A"/>
    <w:rsid w:val="00827C38"/>
    <w:rsid w:val="0083245E"/>
    <w:rsid w:val="00840BFB"/>
    <w:rsid w:val="0084141F"/>
    <w:rsid w:val="00846DF1"/>
    <w:rsid w:val="00855AC2"/>
    <w:rsid w:val="008568BF"/>
    <w:rsid w:val="00860F5F"/>
    <w:rsid w:val="008613B4"/>
    <w:rsid w:val="008712D7"/>
    <w:rsid w:val="00876030"/>
    <w:rsid w:val="00877887"/>
    <w:rsid w:val="00877C89"/>
    <w:rsid w:val="008822DD"/>
    <w:rsid w:val="00883D29"/>
    <w:rsid w:val="008863FC"/>
    <w:rsid w:val="00886D9B"/>
    <w:rsid w:val="00887B04"/>
    <w:rsid w:val="008903C6"/>
    <w:rsid w:val="00893B03"/>
    <w:rsid w:val="008946DD"/>
    <w:rsid w:val="00895254"/>
    <w:rsid w:val="00897119"/>
    <w:rsid w:val="008A0287"/>
    <w:rsid w:val="008A5620"/>
    <w:rsid w:val="008B0C08"/>
    <w:rsid w:val="008B3338"/>
    <w:rsid w:val="008B4C07"/>
    <w:rsid w:val="008C1B32"/>
    <w:rsid w:val="008D0EFE"/>
    <w:rsid w:val="008D22B8"/>
    <w:rsid w:val="008D28C0"/>
    <w:rsid w:val="008D5677"/>
    <w:rsid w:val="008D7B8A"/>
    <w:rsid w:val="008E253A"/>
    <w:rsid w:val="008E2A87"/>
    <w:rsid w:val="008E7FD5"/>
    <w:rsid w:val="008F516D"/>
    <w:rsid w:val="00900663"/>
    <w:rsid w:val="00905D6A"/>
    <w:rsid w:val="009071A3"/>
    <w:rsid w:val="00913154"/>
    <w:rsid w:val="009155C8"/>
    <w:rsid w:val="009170B0"/>
    <w:rsid w:val="00921BB9"/>
    <w:rsid w:val="009226C5"/>
    <w:rsid w:val="00925F82"/>
    <w:rsid w:val="00931670"/>
    <w:rsid w:val="00931FD0"/>
    <w:rsid w:val="0093466C"/>
    <w:rsid w:val="00940957"/>
    <w:rsid w:val="00944B91"/>
    <w:rsid w:val="009500F3"/>
    <w:rsid w:val="00956A83"/>
    <w:rsid w:val="00957B3C"/>
    <w:rsid w:val="00960F38"/>
    <w:rsid w:val="00963130"/>
    <w:rsid w:val="0096743D"/>
    <w:rsid w:val="009717EA"/>
    <w:rsid w:val="009719E3"/>
    <w:rsid w:val="00975154"/>
    <w:rsid w:val="00982AA3"/>
    <w:rsid w:val="009836E1"/>
    <w:rsid w:val="00986134"/>
    <w:rsid w:val="00993CCD"/>
    <w:rsid w:val="009A09DA"/>
    <w:rsid w:val="009A2392"/>
    <w:rsid w:val="009A7C34"/>
    <w:rsid w:val="009B2F19"/>
    <w:rsid w:val="009B4F9B"/>
    <w:rsid w:val="009B6081"/>
    <w:rsid w:val="009B68AD"/>
    <w:rsid w:val="009C1EE5"/>
    <w:rsid w:val="009C21F9"/>
    <w:rsid w:val="009C2341"/>
    <w:rsid w:val="009C2963"/>
    <w:rsid w:val="009C2B01"/>
    <w:rsid w:val="009D35A5"/>
    <w:rsid w:val="009D422C"/>
    <w:rsid w:val="009D6229"/>
    <w:rsid w:val="009E15B6"/>
    <w:rsid w:val="009E49C4"/>
    <w:rsid w:val="009E6E34"/>
    <w:rsid w:val="009F032D"/>
    <w:rsid w:val="009F20B8"/>
    <w:rsid w:val="009F21E4"/>
    <w:rsid w:val="00A0156B"/>
    <w:rsid w:val="00A01AE7"/>
    <w:rsid w:val="00A03F21"/>
    <w:rsid w:val="00A05FD1"/>
    <w:rsid w:val="00A06277"/>
    <w:rsid w:val="00A07AA8"/>
    <w:rsid w:val="00A11FF6"/>
    <w:rsid w:val="00A126A2"/>
    <w:rsid w:val="00A24434"/>
    <w:rsid w:val="00A31BD3"/>
    <w:rsid w:val="00A34C3E"/>
    <w:rsid w:val="00A366C4"/>
    <w:rsid w:val="00A3687A"/>
    <w:rsid w:val="00A44E29"/>
    <w:rsid w:val="00A50A7E"/>
    <w:rsid w:val="00A535B4"/>
    <w:rsid w:val="00A57E73"/>
    <w:rsid w:val="00A64653"/>
    <w:rsid w:val="00A6642F"/>
    <w:rsid w:val="00A670F5"/>
    <w:rsid w:val="00A707A6"/>
    <w:rsid w:val="00A70CA0"/>
    <w:rsid w:val="00A71057"/>
    <w:rsid w:val="00A85350"/>
    <w:rsid w:val="00A93501"/>
    <w:rsid w:val="00A95BF9"/>
    <w:rsid w:val="00AA308D"/>
    <w:rsid w:val="00AA3650"/>
    <w:rsid w:val="00AB0011"/>
    <w:rsid w:val="00AC39C9"/>
    <w:rsid w:val="00AC48BF"/>
    <w:rsid w:val="00AC5FC0"/>
    <w:rsid w:val="00AD1F4B"/>
    <w:rsid w:val="00AD2C87"/>
    <w:rsid w:val="00AD3886"/>
    <w:rsid w:val="00AD4AAB"/>
    <w:rsid w:val="00AD61C3"/>
    <w:rsid w:val="00AD776B"/>
    <w:rsid w:val="00AD7EAD"/>
    <w:rsid w:val="00AE2109"/>
    <w:rsid w:val="00AF6F95"/>
    <w:rsid w:val="00AF7EB4"/>
    <w:rsid w:val="00B0189C"/>
    <w:rsid w:val="00B1365F"/>
    <w:rsid w:val="00B137C3"/>
    <w:rsid w:val="00B169CD"/>
    <w:rsid w:val="00B16F23"/>
    <w:rsid w:val="00B20746"/>
    <w:rsid w:val="00B214F8"/>
    <w:rsid w:val="00B22A98"/>
    <w:rsid w:val="00B25F52"/>
    <w:rsid w:val="00B27FA9"/>
    <w:rsid w:val="00B3031C"/>
    <w:rsid w:val="00B31BF8"/>
    <w:rsid w:val="00B3211A"/>
    <w:rsid w:val="00B34026"/>
    <w:rsid w:val="00B43315"/>
    <w:rsid w:val="00B4478D"/>
    <w:rsid w:val="00B47165"/>
    <w:rsid w:val="00B47219"/>
    <w:rsid w:val="00B47B17"/>
    <w:rsid w:val="00B51BDF"/>
    <w:rsid w:val="00B52F9B"/>
    <w:rsid w:val="00B530E3"/>
    <w:rsid w:val="00B558F8"/>
    <w:rsid w:val="00B56CE7"/>
    <w:rsid w:val="00B60883"/>
    <w:rsid w:val="00B64F4C"/>
    <w:rsid w:val="00B6775F"/>
    <w:rsid w:val="00B71610"/>
    <w:rsid w:val="00B71883"/>
    <w:rsid w:val="00B81E30"/>
    <w:rsid w:val="00B823A2"/>
    <w:rsid w:val="00B85542"/>
    <w:rsid w:val="00B85C69"/>
    <w:rsid w:val="00B91C15"/>
    <w:rsid w:val="00B97857"/>
    <w:rsid w:val="00BA236C"/>
    <w:rsid w:val="00BA47E1"/>
    <w:rsid w:val="00BA5522"/>
    <w:rsid w:val="00BA6B69"/>
    <w:rsid w:val="00BB0C0D"/>
    <w:rsid w:val="00BB55AB"/>
    <w:rsid w:val="00BB58DF"/>
    <w:rsid w:val="00BB75B7"/>
    <w:rsid w:val="00BC5B54"/>
    <w:rsid w:val="00BC7DAB"/>
    <w:rsid w:val="00BD63CF"/>
    <w:rsid w:val="00BD6446"/>
    <w:rsid w:val="00BD70D2"/>
    <w:rsid w:val="00BD7D7E"/>
    <w:rsid w:val="00BE04B9"/>
    <w:rsid w:val="00BF3FAC"/>
    <w:rsid w:val="00BF4C5B"/>
    <w:rsid w:val="00BF7D86"/>
    <w:rsid w:val="00C11B81"/>
    <w:rsid w:val="00C16742"/>
    <w:rsid w:val="00C17E13"/>
    <w:rsid w:val="00C21035"/>
    <w:rsid w:val="00C24B4F"/>
    <w:rsid w:val="00C2565E"/>
    <w:rsid w:val="00C26BE0"/>
    <w:rsid w:val="00C2710A"/>
    <w:rsid w:val="00C31268"/>
    <w:rsid w:val="00C3325B"/>
    <w:rsid w:val="00C36B0F"/>
    <w:rsid w:val="00C42642"/>
    <w:rsid w:val="00C42E5F"/>
    <w:rsid w:val="00C449B8"/>
    <w:rsid w:val="00C4671B"/>
    <w:rsid w:val="00C50415"/>
    <w:rsid w:val="00C5587F"/>
    <w:rsid w:val="00C57397"/>
    <w:rsid w:val="00C60186"/>
    <w:rsid w:val="00C624C6"/>
    <w:rsid w:val="00C664C3"/>
    <w:rsid w:val="00C703DC"/>
    <w:rsid w:val="00C75EDD"/>
    <w:rsid w:val="00C85259"/>
    <w:rsid w:val="00C92FBC"/>
    <w:rsid w:val="00C96B00"/>
    <w:rsid w:val="00CA0F7F"/>
    <w:rsid w:val="00CA31C1"/>
    <w:rsid w:val="00CA4B04"/>
    <w:rsid w:val="00CA4FD9"/>
    <w:rsid w:val="00CB0CA7"/>
    <w:rsid w:val="00CB1C1F"/>
    <w:rsid w:val="00CB5F96"/>
    <w:rsid w:val="00CB78ED"/>
    <w:rsid w:val="00CC1253"/>
    <w:rsid w:val="00CC3407"/>
    <w:rsid w:val="00CC59DC"/>
    <w:rsid w:val="00CD1CDE"/>
    <w:rsid w:val="00CD2AB9"/>
    <w:rsid w:val="00CD4D4C"/>
    <w:rsid w:val="00CD51EC"/>
    <w:rsid w:val="00CE3318"/>
    <w:rsid w:val="00CE35C8"/>
    <w:rsid w:val="00CF4482"/>
    <w:rsid w:val="00CF4F7D"/>
    <w:rsid w:val="00D006F2"/>
    <w:rsid w:val="00D00830"/>
    <w:rsid w:val="00D0227F"/>
    <w:rsid w:val="00D02666"/>
    <w:rsid w:val="00D053C8"/>
    <w:rsid w:val="00D06D04"/>
    <w:rsid w:val="00D11DDE"/>
    <w:rsid w:val="00D13033"/>
    <w:rsid w:val="00D1320E"/>
    <w:rsid w:val="00D16802"/>
    <w:rsid w:val="00D20026"/>
    <w:rsid w:val="00D21349"/>
    <w:rsid w:val="00D223BB"/>
    <w:rsid w:val="00D338EC"/>
    <w:rsid w:val="00D34289"/>
    <w:rsid w:val="00D36D9F"/>
    <w:rsid w:val="00D3716B"/>
    <w:rsid w:val="00D405CF"/>
    <w:rsid w:val="00D42CCD"/>
    <w:rsid w:val="00D43209"/>
    <w:rsid w:val="00D473C3"/>
    <w:rsid w:val="00D4792C"/>
    <w:rsid w:val="00D525F7"/>
    <w:rsid w:val="00D52DD1"/>
    <w:rsid w:val="00D5385F"/>
    <w:rsid w:val="00D56055"/>
    <w:rsid w:val="00D56776"/>
    <w:rsid w:val="00D61D89"/>
    <w:rsid w:val="00D67317"/>
    <w:rsid w:val="00D67E6D"/>
    <w:rsid w:val="00D70048"/>
    <w:rsid w:val="00D708CD"/>
    <w:rsid w:val="00D73E5B"/>
    <w:rsid w:val="00D77C73"/>
    <w:rsid w:val="00D77DFA"/>
    <w:rsid w:val="00D77E95"/>
    <w:rsid w:val="00D8348D"/>
    <w:rsid w:val="00D854A6"/>
    <w:rsid w:val="00D8722D"/>
    <w:rsid w:val="00D905A6"/>
    <w:rsid w:val="00D90770"/>
    <w:rsid w:val="00D923F8"/>
    <w:rsid w:val="00D957F9"/>
    <w:rsid w:val="00DA15A1"/>
    <w:rsid w:val="00DA38F2"/>
    <w:rsid w:val="00DA4E9A"/>
    <w:rsid w:val="00DB3466"/>
    <w:rsid w:val="00DB70D8"/>
    <w:rsid w:val="00DE2035"/>
    <w:rsid w:val="00DE22C6"/>
    <w:rsid w:val="00DE2339"/>
    <w:rsid w:val="00DE33D3"/>
    <w:rsid w:val="00DE710A"/>
    <w:rsid w:val="00DF2B63"/>
    <w:rsid w:val="00E07021"/>
    <w:rsid w:val="00E12F76"/>
    <w:rsid w:val="00E1348E"/>
    <w:rsid w:val="00E17300"/>
    <w:rsid w:val="00E175C9"/>
    <w:rsid w:val="00E26894"/>
    <w:rsid w:val="00E274E1"/>
    <w:rsid w:val="00E31857"/>
    <w:rsid w:val="00E320EB"/>
    <w:rsid w:val="00E36021"/>
    <w:rsid w:val="00E45CE1"/>
    <w:rsid w:val="00E46913"/>
    <w:rsid w:val="00E47CFC"/>
    <w:rsid w:val="00E543BB"/>
    <w:rsid w:val="00E57684"/>
    <w:rsid w:val="00E57CAE"/>
    <w:rsid w:val="00E57FCB"/>
    <w:rsid w:val="00E601A5"/>
    <w:rsid w:val="00E61173"/>
    <w:rsid w:val="00E639CF"/>
    <w:rsid w:val="00E70408"/>
    <w:rsid w:val="00E86C19"/>
    <w:rsid w:val="00E9126A"/>
    <w:rsid w:val="00E91432"/>
    <w:rsid w:val="00E91FAB"/>
    <w:rsid w:val="00E927BC"/>
    <w:rsid w:val="00E92EAE"/>
    <w:rsid w:val="00EA2597"/>
    <w:rsid w:val="00EA487E"/>
    <w:rsid w:val="00EB11F5"/>
    <w:rsid w:val="00EB164B"/>
    <w:rsid w:val="00EB3031"/>
    <w:rsid w:val="00EB66F7"/>
    <w:rsid w:val="00EC10A0"/>
    <w:rsid w:val="00EC20FF"/>
    <w:rsid w:val="00EC37D7"/>
    <w:rsid w:val="00EC6FDA"/>
    <w:rsid w:val="00ED0D54"/>
    <w:rsid w:val="00ED0F6E"/>
    <w:rsid w:val="00ED20D5"/>
    <w:rsid w:val="00ED2B7F"/>
    <w:rsid w:val="00ED3992"/>
    <w:rsid w:val="00ED4DFA"/>
    <w:rsid w:val="00EE13E8"/>
    <w:rsid w:val="00EE27DB"/>
    <w:rsid w:val="00EE2D00"/>
    <w:rsid w:val="00EE2EF0"/>
    <w:rsid w:val="00EE2FC1"/>
    <w:rsid w:val="00EE44C7"/>
    <w:rsid w:val="00EE79CE"/>
    <w:rsid w:val="00EF26DB"/>
    <w:rsid w:val="00EF32E9"/>
    <w:rsid w:val="00F02CA8"/>
    <w:rsid w:val="00F04344"/>
    <w:rsid w:val="00F06FE4"/>
    <w:rsid w:val="00F0753C"/>
    <w:rsid w:val="00F15808"/>
    <w:rsid w:val="00F201E9"/>
    <w:rsid w:val="00F22CE2"/>
    <w:rsid w:val="00F23349"/>
    <w:rsid w:val="00F23E5D"/>
    <w:rsid w:val="00F2424F"/>
    <w:rsid w:val="00F256B7"/>
    <w:rsid w:val="00F25A17"/>
    <w:rsid w:val="00F31C2A"/>
    <w:rsid w:val="00F32B4E"/>
    <w:rsid w:val="00F32C96"/>
    <w:rsid w:val="00F33B32"/>
    <w:rsid w:val="00F41A66"/>
    <w:rsid w:val="00F42151"/>
    <w:rsid w:val="00F462BD"/>
    <w:rsid w:val="00F548F2"/>
    <w:rsid w:val="00F54B99"/>
    <w:rsid w:val="00F57530"/>
    <w:rsid w:val="00F61B85"/>
    <w:rsid w:val="00F624B1"/>
    <w:rsid w:val="00F671D2"/>
    <w:rsid w:val="00F702E9"/>
    <w:rsid w:val="00F75FF2"/>
    <w:rsid w:val="00F815F7"/>
    <w:rsid w:val="00F84537"/>
    <w:rsid w:val="00F90C55"/>
    <w:rsid w:val="00F96B3C"/>
    <w:rsid w:val="00F96B71"/>
    <w:rsid w:val="00FA4488"/>
    <w:rsid w:val="00FB2F5E"/>
    <w:rsid w:val="00FB3650"/>
    <w:rsid w:val="00FC048A"/>
    <w:rsid w:val="00FC0BC4"/>
    <w:rsid w:val="00FC2D84"/>
    <w:rsid w:val="00FC5C50"/>
    <w:rsid w:val="00FC7DB8"/>
    <w:rsid w:val="00FD4EF9"/>
    <w:rsid w:val="00FD5D94"/>
    <w:rsid w:val="00FD7765"/>
    <w:rsid w:val="00FE0D0B"/>
    <w:rsid w:val="00FE19C7"/>
    <w:rsid w:val="00FE7A15"/>
    <w:rsid w:val="00FE7F02"/>
    <w:rsid w:val="00FF19DF"/>
    <w:rsid w:val="00FF47B5"/>
    <w:rsid w:val="00FF62C0"/>
    <w:rsid w:val="00FF7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84BBC2"/>
  <w15:docId w15:val="{7A6A1124-2333-461A-87DC-F1884759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0953"/>
    <w:pPr>
      <w:widowControl w:val="0"/>
      <w:spacing w:after="120"/>
    </w:pPr>
    <w:rPr>
      <w:rFonts w:ascii="Arial" w:hAnsi="Arial"/>
      <w:sz w:val="18"/>
    </w:rPr>
  </w:style>
  <w:style w:type="paragraph" w:styleId="1">
    <w:name w:val="heading 1"/>
    <w:basedOn w:val="a1"/>
    <w:next w:val="PaperBody"/>
    <w:link w:val="10"/>
    <w:qFormat/>
    <w:rsid w:val="00A24434"/>
    <w:pPr>
      <w:spacing w:before="240"/>
      <w:outlineLvl w:val="0"/>
    </w:pPr>
    <w:rPr>
      <w:rFonts w:cs="Arial"/>
      <w:b/>
      <w:caps/>
      <w:color w:val="548DD4" w:themeColor="text2" w:themeTint="99"/>
      <w:sz w:val="24"/>
    </w:rPr>
  </w:style>
  <w:style w:type="paragraph" w:styleId="2">
    <w:name w:val="heading 2"/>
    <w:basedOn w:val="a1"/>
    <w:next w:val="PaperBody"/>
    <w:link w:val="20"/>
    <w:qFormat/>
    <w:rsid w:val="00A24434"/>
    <w:pPr>
      <w:spacing w:before="180"/>
      <w:outlineLvl w:val="1"/>
    </w:pPr>
    <w:rPr>
      <w:rFonts w:cs="Arial"/>
      <w:b/>
      <w:caps/>
      <w:sz w:val="22"/>
    </w:rPr>
  </w:style>
  <w:style w:type="paragraph" w:styleId="3">
    <w:name w:val="heading 3"/>
    <w:basedOn w:val="a1"/>
    <w:next w:val="PaperBody"/>
    <w:qFormat/>
    <w:rsid w:val="00A24434"/>
    <w:pPr>
      <w:keepNext/>
      <w:spacing w:before="180"/>
      <w:outlineLvl w:val="2"/>
    </w:pPr>
    <w:rPr>
      <w:rFonts w:cs="Arial"/>
      <w:b/>
      <w:bCs/>
      <w:sz w:val="22"/>
      <w:szCs w:val="26"/>
    </w:rPr>
  </w:style>
  <w:style w:type="paragraph" w:styleId="4">
    <w:name w:val="heading 4"/>
    <w:basedOn w:val="a1"/>
    <w:next w:val="PaperBody"/>
    <w:qFormat/>
    <w:rsid w:val="00A24434"/>
    <w:pPr>
      <w:keepNext/>
      <w:spacing w:before="120"/>
      <w:outlineLvl w:val="3"/>
    </w:pPr>
    <w:rPr>
      <w:b/>
      <w:bCs/>
      <w:i/>
      <w:sz w:val="22"/>
      <w:szCs w:val="28"/>
    </w:rPr>
  </w:style>
  <w:style w:type="paragraph" w:styleId="8">
    <w:name w:val="heading 8"/>
    <w:basedOn w:val="a1"/>
    <w:next w:val="a1"/>
    <w:qFormat/>
    <w:rsid w:val="00432E20"/>
    <w:pPr>
      <w:spacing w:before="240" w:after="60"/>
      <w:outlineLvl w:val="7"/>
    </w:pPr>
    <w:rPr>
      <w:i/>
      <w:iCs/>
      <w:sz w:val="24"/>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a1"/>
    <w:next w:val="PaperBody"/>
    <w:rsid w:val="00CA4B04"/>
    <w:pPr>
      <w:spacing w:before="20"/>
      <w:jc w:val="center"/>
    </w:pPr>
    <w:rPr>
      <w:rFonts w:ascii="Helvetica" w:hAnsi="Helvetica"/>
      <w:sz w:val="22"/>
    </w:rPr>
  </w:style>
  <w:style w:type="paragraph" w:customStyle="1" w:styleId="Style1">
    <w:name w:val="Style1"/>
    <w:basedOn w:val="a1"/>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a1"/>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a6">
    <w:name w:val="footer"/>
    <w:basedOn w:val="a1"/>
    <w:rsid w:val="00CA4B04"/>
    <w:pPr>
      <w:tabs>
        <w:tab w:val="center" w:pos="4320"/>
        <w:tab w:val="right" w:pos="8640"/>
      </w:tabs>
    </w:pPr>
  </w:style>
  <w:style w:type="character" w:styleId="a7">
    <w:name w:val="page number"/>
    <w:rsid w:val="008D22B8"/>
    <w:rPr>
      <w:rFonts w:ascii="Arial" w:hAnsi="Arial"/>
      <w:sz w:val="18"/>
    </w:rPr>
  </w:style>
  <w:style w:type="character" w:styleId="a8">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a9">
    <w:name w:val="Balloon Text"/>
    <w:basedOn w:val="a1"/>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aa">
    <w:name w:val="annotation reference"/>
    <w:semiHidden/>
    <w:rsid w:val="00AD4AAB"/>
    <w:rPr>
      <w:sz w:val="16"/>
      <w:szCs w:val="16"/>
    </w:rPr>
  </w:style>
  <w:style w:type="paragraph" w:styleId="ab">
    <w:name w:val="annotation text"/>
    <w:basedOn w:val="a1"/>
    <w:semiHidden/>
    <w:rsid w:val="00AD4AAB"/>
    <w:rPr>
      <w:rFonts w:ascii="Tahoma" w:hAnsi="Tahoma"/>
    </w:rPr>
  </w:style>
  <w:style w:type="paragraph" w:styleId="ac">
    <w:name w:val="annotation subject"/>
    <w:basedOn w:val="ab"/>
    <w:next w:val="ab"/>
    <w:semiHidden/>
    <w:rsid w:val="00AD4AAB"/>
    <w:rPr>
      <w:b/>
      <w:bCs/>
    </w:rPr>
  </w:style>
  <w:style w:type="paragraph" w:styleId="a">
    <w:name w:val="List Number"/>
    <w:basedOn w:val="a1"/>
    <w:rsid w:val="007F4B5A"/>
    <w:pPr>
      <w:numPr>
        <w:numId w:val="13"/>
      </w:numPr>
    </w:pPr>
    <w:rPr>
      <w:sz w:val="20"/>
    </w:rPr>
  </w:style>
  <w:style w:type="paragraph" w:styleId="a0">
    <w:name w:val="List Bullet"/>
    <w:basedOn w:val="a1"/>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ad">
    <w:name w:val="Hyperlink"/>
    <w:uiPriority w:val="99"/>
    <w:rsid w:val="00A126A2"/>
    <w:rPr>
      <w:color w:val="0000FF"/>
      <w:u w:val="single"/>
    </w:rPr>
  </w:style>
  <w:style w:type="paragraph" w:styleId="ae">
    <w:name w:val="caption"/>
    <w:basedOn w:val="a1"/>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af">
    <w:name w:val="FollowedHyperlink"/>
    <w:rsid w:val="00170953"/>
    <w:rPr>
      <w:color w:val="000000" w:themeColor="text1"/>
      <w:u w:val="single"/>
    </w:rPr>
  </w:style>
  <w:style w:type="paragraph" w:customStyle="1" w:styleId="Heading1">
    <w:name w:val="Heading1"/>
    <w:basedOn w:val="PaperHeader1"/>
    <w:link w:val="Heading1Char"/>
    <w:rsid w:val="00931670"/>
    <w:rPr>
      <w:rFonts w:ascii="Arial" w:hAnsi="Arial" w:cs="Arial"/>
    </w:rPr>
  </w:style>
  <w:style w:type="character" w:customStyle="1" w:styleId="10">
    <w:name w:val="标题 1 字符"/>
    <w:link w:val="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
    <w:name w:val="Heading1 Char"/>
    <w:link w:val="Heading1"/>
    <w:rsid w:val="00931670"/>
    <w:rPr>
      <w:rFonts w:ascii="Arial" w:hAnsi="Arial" w:cs="Arial"/>
      <w:b/>
      <w:caps/>
      <w:sz w:val="22"/>
    </w:rPr>
  </w:style>
  <w:style w:type="character" w:customStyle="1" w:styleId="20">
    <w:name w:val="标题 2 字符"/>
    <w:link w:val="2"/>
    <w:rsid w:val="00A24434"/>
    <w:rPr>
      <w:rFonts w:ascii="Arial" w:hAnsi="Arial" w:cs="Arial"/>
      <w:b/>
      <w:caps/>
      <w:sz w:val="22"/>
    </w:rPr>
  </w:style>
  <w:style w:type="table" w:styleId="af0">
    <w:name w:val="Table Grid"/>
    <w:basedOn w:val="a3"/>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a1"/>
    <w:next w:val="PaperBody"/>
    <w:rsid w:val="007A43C1"/>
    <w:pPr>
      <w:spacing w:after="60"/>
      <w:jc w:val="center"/>
    </w:pPr>
    <w:rPr>
      <w:b/>
      <w:sz w:val="20"/>
    </w:rPr>
  </w:style>
  <w:style w:type="paragraph" w:customStyle="1" w:styleId="StylePaperTitleArial12pt">
    <w:name w:val="Style PaperTitle + Arial 12 pt"/>
    <w:basedOn w:val="a1"/>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
    <w:name w:val="TOC Heading"/>
    <w:basedOn w:val="1"/>
    <w:next w:val="a1"/>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a1"/>
    <w:next w:val="a1"/>
    <w:autoRedefine/>
    <w:uiPriority w:val="39"/>
    <w:rsid w:val="005C2A9F"/>
  </w:style>
  <w:style w:type="paragraph" w:styleId="TOC2">
    <w:name w:val="toc 2"/>
    <w:basedOn w:val="a1"/>
    <w:next w:val="a1"/>
    <w:autoRedefine/>
    <w:uiPriority w:val="39"/>
    <w:rsid w:val="005C2A9F"/>
    <w:pPr>
      <w:ind w:left="180"/>
    </w:pPr>
  </w:style>
  <w:style w:type="paragraph" w:styleId="TOC3">
    <w:name w:val="toc 3"/>
    <w:basedOn w:val="a1"/>
    <w:next w:val="a1"/>
    <w:autoRedefine/>
    <w:uiPriority w:val="39"/>
    <w:rsid w:val="005C2A9F"/>
    <w:pPr>
      <w:ind w:left="360"/>
    </w:pPr>
  </w:style>
  <w:style w:type="paragraph" w:styleId="af1">
    <w:name w:val="Body Text Indent"/>
    <w:basedOn w:val="a1"/>
    <w:link w:val="af2"/>
    <w:rsid w:val="00D77C73"/>
    <w:pPr>
      <w:ind w:left="360"/>
    </w:pPr>
  </w:style>
  <w:style w:type="character" w:customStyle="1" w:styleId="af2">
    <w:name w:val="正文文本缩进 字符"/>
    <w:link w:val="af1"/>
    <w:rsid w:val="00D77C73"/>
    <w:rPr>
      <w:rFonts w:ascii="Arial" w:hAnsi="Arial"/>
      <w:sz w:val="18"/>
    </w:rPr>
  </w:style>
  <w:style w:type="paragraph" w:styleId="af3">
    <w:name w:val="Body Text"/>
    <w:basedOn w:val="a1"/>
    <w:link w:val="af4"/>
    <w:rsid w:val="00D77C73"/>
  </w:style>
  <w:style w:type="character" w:customStyle="1" w:styleId="af4">
    <w:name w:val="正文文本 字符"/>
    <w:link w:val="af3"/>
    <w:rsid w:val="00D77C73"/>
    <w:rPr>
      <w:rFonts w:ascii="Arial" w:hAnsi="Arial"/>
      <w:sz w:val="18"/>
    </w:rPr>
  </w:style>
  <w:style w:type="paragraph" w:styleId="af5">
    <w:name w:val="Body Text First Indent"/>
    <w:basedOn w:val="af3"/>
    <w:link w:val="af6"/>
    <w:rsid w:val="00D77C73"/>
    <w:pPr>
      <w:ind w:firstLine="210"/>
    </w:pPr>
  </w:style>
  <w:style w:type="character" w:customStyle="1" w:styleId="af6">
    <w:name w:val="正文文本首行缩进 字符"/>
    <w:link w:val="af5"/>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a1"/>
    <w:rsid w:val="007A43C1"/>
    <w:pPr>
      <w:spacing w:before="20"/>
      <w:jc w:val="center"/>
    </w:pPr>
    <w:rPr>
      <w:sz w:val="22"/>
    </w:rPr>
  </w:style>
  <w:style w:type="paragraph" w:customStyle="1" w:styleId="StyleHeading1PatternClearBackground2">
    <w:name w:val="Style Heading 1 + Pattern: Clear (Background 2)"/>
    <w:basedOn w:val="a1"/>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a1"/>
    <w:rsid w:val="007F4B5A"/>
    <w:rPr>
      <w:i/>
      <w:iCs/>
      <w:sz w:val="20"/>
    </w:rPr>
  </w:style>
  <w:style w:type="paragraph" w:customStyle="1" w:styleId="StylePaperBodyItalic1">
    <w:name w:val="Style PaperBody + Italic1"/>
    <w:basedOn w:val="a1"/>
    <w:rsid w:val="007F4B5A"/>
    <w:rPr>
      <w:i/>
      <w:iCs/>
      <w:sz w:val="20"/>
    </w:rPr>
  </w:style>
  <w:style w:type="paragraph" w:customStyle="1" w:styleId="StyleBoldBefore1ptAfter2pt">
    <w:name w:val="Style Bold Before:  1 pt After:  2 pt"/>
    <w:basedOn w:val="a1"/>
    <w:rsid w:val="007030DF"/>
    <w:pPr>
      <w:spacing w:before="20" w:after="40"/>
    </w:pPr>
    <w:rPr>
      <w:b/>
      <w:bCs/>
      <w:sz w:val="20"/>
    </w:rPr>
  </w:style>
  <w:style w:type="paragraph" w:customStyle="1" w:styleId="StyleBefore1ptAfter2pt">
    <w:name w:val="Style Before:  1 pt After:  2 pt"/>
    <w:basedOn w:val="a1"/>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customStyle="1" w:styleId="fontstyle01">
    <w:name w:val="fontstyle01"/>
    <w:basedOn w:val="a2"/>
    <w:rsid w:val="004B0D8F"/>
    <w:rPr>
      <w:rFonts w:ascii="Arial-BoldMT" w:hAnsi="Arial-BoldMT" w:hint="default"/>
      <w:b/>
      <w:bCs/>
      <w:i w:val="0"/>
      <w:iCs w:val="0"/>
      <w:color w:val="000000"/>
      <w:sz w:val="26"/>
      <w:szCs w:val="26"/>
    </w:rPr>
  </w:style>
  <w:style w:type="paragraph" w:customStyle="1" w:styleId="md-end-block">
    <w:name w:val="md-end-block"/>
    <w:basedOn w:val="a1"/>
    <w:rsid w:val="00B22A98"/>
    <w:pPr>
      <w:widowControl/>
      <w:spacing w:before="100" w:beforeAutospacing="1" w:after="100" w:afterAutospacing="1"/>
    </w:pPr>
    <w:rPr>
      <w:rFonts w:ascii="宋体" w:eastAsia="宋体" w:hAnsi="宋体" w:cs="宋体"/>
      <w:sz w:val="24"/>
      <w:szCs w:val="24"/>
      <w:lang w:eastAsia="zh-CN"/>
    </w:rPr>
  </w:style>
  <w:style w:type="character" w:customStyle="1" w:styleId="md-plain">
    <w:name w:val="md-plain"/>
    <w:basedOn w:val="a2"/>
    <w:rsid w:val="00B22A98"/>
  </w:style>
  <w:style w:type="character" w:customStyle="1" w:styleId="comment">
    <w:name w:val="comment"/>
    <w:basedOn w:val="a2"/>
    <w:rsid w:val="001F1026"/>
  </w:style>
  <w:style w:type="character" w:customStyle="1" w:styleId="string">
    <w:name w:val="string"/>
    <w:basedOn w:val="a2"/>
    <w:rsid w:val="001F1026"/>
  </w:style>
  <w:style w:type="character" w:customStyle="1" w:styleId="keyword">
    <w:name w:val="keyword"/>
    <w:basedOn w:val="a2"/>
    <w:rsid w:val="001F1026"/>
  </w:style>
  <w:style w:type="character" w:customStyle="1" w:styleId="number">
    <w:name w:val="number"/>
    <w:basedOn w:val="a2"/>
    <w:rsid w:val="001F1026"/>
  </w:style>
  <w:style w:type="paragraph" w:customStyle="1" w:styleId="src">
    <w:name w:val="src"/>
    <w:basedOn w:val="a1"/>
    <w:rsid w:val="00B3211A"/>
    <w:pPr>
      <w:widowControl/>
      <w:spacing w:before="100" w:beforeAutospacing="1" w:after="100" w:afterAutospacing="1"/>
    </w:pPr>
    <w:rPr>
      <w:rFonts w:ascii="宋体" w:eastAsia="宋体" w:hAnsi="宋体" w:cs="宋体"/>
      <w:sz w:val="24"/>
      <w:szCs w:val="24"/>
      <w:lang w:eastAsia="zh-CN"/>
    </w:rPr>
  </w:style>
  <w:style w:type="character" w:customStyle="1" w:styleId="skip">
    <w:name w:val="skip"/>
    <w:basedOn w:val="a2"/>
    <w:rsid w:val="00B43315"/>
  </w:style>
  <w:style w:type="character" w:styleId="af7">
    <w:name w:val="Unresolved Mention"/>
    <w:basedOn w:val="a2"/>
    <w:uiPriority w:val="99"/>
    <w:semiHidden/>
    <w:unhideWhenUsed/>
    <w:rsid w:val="001A13BF"/>
    <w:rPr>
      <w:color w:val="605E5C"/>
      <w:shd w:val="clear" w:color="auto" w:fill="E1DFDD"/>
    </w:rPr>
  </w:style>
  <w:style w:type="character" w:customStyle="1" w:styleId="fontstyle21">
    <w:name w:val="fontstyle21"/>
    <w:basedOn w:val="a2"/>
    <w:rsid w:val="00F0753C"/>
    <w:rPr>
      <w:rFonts w:ascii="ArialMT" w:hAnsi="ArialMT" w:hint="default"/>
      <w:b w:val="0"/>
      <w:bCs w:val="0"/>
      <w:i w:val="0"/>
      <w:iCs w:val="0"/>
      <w:color w:val="000000"/>
      <w:sz w:val="20"/>
      <w:szCs w:val="20"/>
    </w:rPr>
  </w:style>
  <w:style w:type="character" w:customStyle="1" w:styleId="fontstyle11">
    <w:name w:val="fontstyle11"/>
    <w:basedOn w:val="a2"/>
    <w:rsid w:val="00031126"/>
    <w:rPr>
      <w:rFonts w:ascii="ArialMT" w:hAnsi="ArialMT" w:hint="default"/>
      <w:b w:val="0"/>
      <w:bCs w:val="0"/>
      <w:i w:val="0"/>
      <w:iCs w:val="0"/>
      <w:color w:val="000000"/>
      <w:sz w:val="20"/>
      <w:szCs w:val="20"/>
    </w:rPr>
  </w:style>
  <w:style w:type="character" w:styleId="af8">
    <w:name w:val="Strong"/>
    <w:basedOn w:val="a2"/>
    <w:uiPriority w:val="22"/>
    <w:qFormat/>
    <w:rsid w:val="00A44E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24156">
      <w:bodyDiv w:val="1"/>
      <w:marLeft w:val="0"/>
      <w:marRight w:val="0"/>
      <w:marTop w:val="0"/>
      <w:marBottom w:val="0"/>
      <w:divBdr>
        <w:top w:val="none" w:sz="0" w:space="0" w:color="auto"/>
        <w:left w:val="none" w:sz="0" w:space="0" w:color="auto"/>
        <w:bottom w:val="none" w:sz="0" w:space="0" w:color="auto"/>
        <w:right w:val="none" w:sz="0" w:space="0" w:color="auto"/>
      </w:divBdr>
    </w:div>
    <w:div w:id="136803544">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74018497">
      <w:bodyDiv w:val="1"/>
      <w:marLeft w:val="0"/>
      <w:marRight w:val="0"/>
      <w:marTop w:val="0"/>
      <w:marBottom w:val="0"/>
      <w:divBdr>
        <w:top w:val="none" w:sz="0" w:space="0" w:color="auto"/>
        <w:left w:val="none" w:sz="0" w:space="0" w:color="auto"/>
        <w:bottom w:val="none" w:sz="0" w:space="0" w:color="auto"/>
        <w:right w:val="none" w:sz="0" w:space="0" w:color="auto"/>
      </w:divBdr>
    </w:div>
    <w:div w:id="400371123">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35750464">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79456489">
      <w:bodyDiv w:val="1"/>
      <w:marLeft w:val="0"/>
      <w:marRight w:val="0"/>
      <w:marTop w:val="0"/>
      <w:marBottom w:val="0"/>
      <w:divBdr>
        <w:top w:val="none" w:sz="0" w:space="0" w:color="auto"/>
        <w:left w:val="none" w:sz="0" w:space="0" w:color="auto"/>
        <w:bottom w:val="none" w:sz="0" w:space="0" w:color="auto"/>
        <w:right w:val="none" w:sz="0" w:space="0" w:color="auto"/>
      </w:divBdr>
    </w:div>
    <w:div w:id="1019550185">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59129550">
      <w:bodyDiv w:val="1"/>
      <w:marLeft w:val="0"/>
      <w:marRight w:val="0"/>
      <w:marTop w:val="0"/>
      <w:marBottom w:val="0"/>
      <w:divBdr>
        <w:top w:val="none" w:sz="0" w:space="0" w:color="auto"/>
        <w:left w:val="none" w:sz="0" w:space="0" w:color="auto"/>
        <w:bottom w:val="none" w:sz="0" w:space="0" w:color="auto"/>
        <w:right w:val="none" w:sz="0" w:space="0" w:color="auto"/>
      </w:divBdr>
    </w:div>
    <w:div w:id="1098015559">
      <w:bodyDiv w:val="1"/>
      <w:marLeft w:val="0"/>
      <w:marRight w:val="0"/>
      <w:marTop w:val="0"/>
      <w:marBottom w:val="0"/>
      <w:divBdr>
        <w:top w:val="none" w:sz="0" w:space="0" w:color="auto"/>
        <w:left w:val="none" w:sz="0" w:space="0" w:color="auto"/>
        <w:bottom w:val="none" w:sz="0" w:space="0" w:color="auto"/>
        <w:right w:val="none" w:sz="0" w:space="0" w:color="auto"/>
      </w:divBdr>
    </w:div>
    <w:div w:id="1156872623">
      <w:bodyDiv w:val="1"/>
      <w:marLeft w:val="0"/>
      <w:marRight w:val="0"/>
      <w:marTop w:val="0"/>
      <w:marBottom w:val="0"/>
      <w:divBdr>
        <w:top w:val="none" w:sz="0" w:space="0" w:color="auto"/>
        <w:left w:val="none" w:sz="0" w:space="0" w:color="auto"/>
        <w:bottom w:val="none" w:sz="0" w:space="0" w:color="auto"/>
        <w:right w:val="none" w:sz="0" w:space="0" w:color="auto"/>
      </w:divBdr>
    </w:div>
    <w:div w:id="1203395593">
      <w:bodyDiv w:val="1"/>
      <w:marLeft w:val="0"/>
      <w:marRight w:val="0"/>
      <w:marTop w:val="0"/>
      <w:marBottom w:val="0"/>
      <w:divBdr>
        <w:top w:val="none" w:sz="0" w:space="0" w:color="auto"/>
        <w:left w:val="none" w:sz="0" w:space="0" w:color="auto"/>
        <w:bottom w:val="none" w:sz="0" w:space="0" w:color="auto"/>
        <w:right w:val="none" w:sz="0" w:space="0" w:color="auto"/>
      </w:divBdr>
    </w:div>
    <w:div w:id="1223711271">
      <w:bodyDiv w:val="1"/>
      <w:marLeft w:val="0"/>
      <w:marRight w:val="0"/>
      <w:marTop w:val="0"/>
      <w:marBottom w:val="0"/>
      <w:divBdr>
        <w:top w:val="none" w:sz="0" w:space="0" w:color="auto"/>
        <w:left w:val="none" w:sz="0" w:space="0" w:color="auto"/>
        <w:bottom w:val="none" w:sz="0" w:space="0" w:color="auto"/>
        <w:right w:val="none" w:sz="0" w:space="0" w:color="auto"/>
      </w:divBdr>
    </w:div>
    <w:div w:id="1351030091">
      <w:bodyDiv w:val="1"/>
      <w:marLeft w:val="0"/>
      <w:marRight w:val="0"/>
      <w:marTop w:val="0"/>
      <w:marBottom w:val="0"/>
      <w:divBdr>
        <w:top w:val="none" w:sz="0" w:space="0" w:color="auto"/>
        <w:left w:val="none" w:sz="0" w:space="0" w:color="auto"/>
        <w:bottom w:val="none" w:sz="0" w:space="0" w:color="auto"/>
        <w:right w:val="none" w:sz="0" w:space="0" w:color="auto"/>
      </w:divBdr>
    </w:div>
    <w:div w:id="1520775671">
      <w:bodyDiv w:val="1"/>
      <w:marLeft w:val="0"/>
      <w:marRight w:val="0"/>
      <w:marTop w:val="0"/>
      <w:marBottom w:val="0"/>
      <w:divBdr>
        <w:top w:val="none" w:sz="0" w:space="0" w:color="auto"/>
        <w:left w:val="none" w:sz="0" w:space="0" w:color="auto"/>
        <w:bottom w:val="none" w:sz="0" w:space="0" w:color="auto"/>
        <w:right w:val="none" w:sz="0" w:space="0" w:color="auto"/>
      </w:divBdr>
    </w:div>
    <w:div w:id="1530072616">
      <w:bodyDiv w:val="1"/>
      <w:marLeft w:val="0"/>
      <w:marRight w:val="0"/>
      <w:marTop w:val="0"/>
      <w:marBottom w:val="0"/>
      <w:divBdr>
        <w:top w:val="none" w:sz="0" w:space="0" w:color="auto"/>
        <w:left w:val="none" w:sz="0" w:space="0" w:color="auto"/>
        <w:bottom w:val="none" w:sz="0" w:space="0" w:color="auto"/>
        <w:right w:val="none" w:sz="0" w:space="0" w:color="auto"/>
      </w:divBdr>
    </w:div>
    <w:div w:id="1595894999">
      <w:bodyDiv w:val="1"/>
      <w:marLeft w:val="0"/>
      <w:marRight w:val="0"/>
      <w:marTop w:val="0"/>
      <w:marBottom w:val="0"/>
      <w:divBdr>
        <w:top w:val="none" w:sz="0" w:space="0" w:color="auto"/>
        <w:left w:val="none" w:sz="0" w:space="0" w:color="auto"/>
        <w:bottom w:val="none" w:sz="0" w:space="0" w:color="auto"/>
        <w:right w:val="none" w:sz="0" w:space="0" w:color="auto"/>
      </w:divBdr>
    </w:div>
    <w:div w:id="1713337006">
      <w:bodyDiv w:val="1"/>
      <w:marLeft w:val="0"/>
      <w:marRight w:val="0"/>
      <w:marTop w:val="0"/>
      <w:marBottom w:val="0"/>
      <w:divBdr>
        <w:top w:val="none" w:sz="0" w:space="0" w:color="auto"/>
        <w:left w:val="none" w:sz="0" w:space="0" w:color="auto"/>
        <w:bottom w:val="none" w:sz="0" w:space="0" w:color="auto"/>
        <w:right w:val="none" w:sz="0" w:space="0" w:color="auto"/>
      </w:divBdr>
    </w:div>
    <w:div w:id="1833983664">
      <w:bodyDiv w:val="1"/>
      <w:marLeft w:val="0"/>
      <w:marRight w:val="0"/>
      <w:marTop w:val="0"/>
      <w:marBottom w:val="0"/>
      <w:divBdr>
        <w:top w:val="none" w:sz="0" w:space="0" w:color="auto"/>
        <w:left w:val="none" w:sz="0" w:space="0" w:color="auto"/>
        <w:bottom w:val="none" w:sz="0" w:space="0" w:color="auto"/>
        <w:right w:val="none" w:sz="0" w:space="0" w:color="auto"/>
      </w:divBdr>
    </w:div>
    <w:div w:id="1898541828">
      <w:bodyDiv w:val="1"/>
      <w:marLeft w:val="0"/>
      <w:marRight w:val="0"/>
      <w:marTop w:val="0"/>
      <w:marBottom w:val="0"/>
      <w:divBdr>
        <w:top w:val="none" w:sz="0" w:space="0" w:color="auto"/>
        <w:left w:val="none" w:sz="0" w:space="0" w:color="auto"/>
        <w:bottom w:val="none" w:sz="0" w:space="0" w:color="auto"/>
        <w:right w:val="none" w:sz="0" w:space="0" w:color="auto"/>
      </w:divBdr>
    </w:div>
    <w:div w:id="1990744373">
      <w:bodyDiv w:val="1"/>
      <w:marLeft w:val="0"/>
      <w:marRight w:val="0"/>
      <w:marTop w:val="0"/>
      <w:marBottom w:val="0"/>
      <w:divBdr>
        <w:top w:val="none" w:sz="0" w:space="0" w:color="auto"/>
        <w:left w:val="none" w:sz="0" w:space="0" w:color="auto"/>
        <w:bottom w:val="none" w:sz="0" w:space="0" w:color="auto"/>
        <w:right w:val="none" w:sz="0" w:space="0" w:color="auto"/>
      </w:divBdr>
    </w:div>
    <w:div w:id="203083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javascript:;" TargetMode="External"/><Relationship Id="rId18" Type="http://schemas.openxmlformats.org/officeDocument/2006/relationships/image" Target="media/image6.png"/><Relationship Id="rId26" Type="http://schemas.openxmlformats.org/officeDocument/2006/relationships/hyperlink" Target="https://docs.python.org/3/index.html"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javascript:;" TargetMode="External"/><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pymupdf.readthedocs.io/en/latest/index.html" TargetMode="External"/><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OFTWARE\ACRFAnnotator\Pap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customXsn xmlns="http://schemas.microsoft.com/office/2006/metadata/customXsn">
  <xsnLocation/>
  <cached>True</cached>
  <openByDefault>True</openByDefault>
  <xsnScope/>
</customXsn>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73E20FE-63AE-4CF4-A427-056B4E0D1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Paper.dotx</Template>
  <TotalTime>105</TotalTime>
  <Pages>13</Pages>
  <Words>2432</Words>
  <Characters>13865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16265</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澎鹏 李</cp:lastModifiedBy>
  <cp:revision>93</cp:revision>
  <cp:lastPrinted>2014-08-01T19:07:00Z</cp:lastPrinted>
  <dcterms:created xsi:type="dcterms:W3CDTF">2023-05-19T03:30:00Z</dcterms:created>
  <dcterms:modified xsi:type="dcterms:W3CDTF">2023-05-19T06:26:00Z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